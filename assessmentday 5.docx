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Arial Narrow" w:hAnsi="Arial Narrow"/>
          <w:b/>
          <w:bCs/>
          <w:i/>
          <w:iCs/>
          <w:sz w:val="44"/>
          <w:szCs w:val="44"/>
          <w:u w:val="single"/>
          <w14:shadow w14:sx="100000" w14:sy="100000" w14:blurRad="50800" w14:dir="16200000" w14:dist="38100" w14:algn="b">
            <w14:srgbClr w14:val="000000">
              <w14:alpha w14:val="60000"/>
            </w14:srgbClr>
          </w14:shadow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</w:rPr>
        <w:t>I</w:t>
      </w:r>
      <w:r>
        <w:rPr>
          <w:rFonts w:ascii="Arial Narrow" w:hAnsi="Arial Narrow"/>
          <w:b/>
          <w:bCs/>
          <w:i/>
          <w:iCs/>
          <w:sz w:val="44"/>
          <w:szCs w:val="44"/>
          <w:u w:val="single"/>
          <w14:shadow w14:sx="100000" w14:sy="100000" w14:blurRad="50800" w14:dir="16200000" w14:dist="38100" w14:algn="b">
            <w14:srgbClr w14:val="000000">
              <w14:alpha w14:val="60000"/>
            </w14:srgbClr>
          </w14:shadow>
          <w:lang w:val="en-US"/>
        </w:rPr>
        <w:t xml:space="preserve">TA0448 – STATISTICS WITH R PROGRMMING </w:t>
      </w:r>
    </w:p>
    <w:p>
      <w:pPr>
        <w:jc w:val="center"/>
        <w:rPr>
          <w:rFonts w:ascii="Arial Narrow" w:hAnsi="Arial Narrow"/>
          <w:b/>
          <w:bCs/>
          <w:i/>
          <w:iCs/>
          <w:sz w:val="44"/>
          <w:szCs w:val="44"/>
          <w:u w:val="single"/>
          <w14:shadow w14:sx="100000" w14:sy="100000" w14:blurRad="50800" w14:dir="16200000" w14:dist="38100" w14:algn="b">
            <w14:srgbClr w14:val="000000">
              <w14:alpha w14:val="60000"/>
            </w14:srgbClr>
          </w14:shadow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u w:val="single"/>
          <w14:shadow w14:sx="100000" w14:sy="100000" w14:blurRad="50800" w14:dir="16200000" w14:dist="38100" w14:algn="b">
            <w14:srgbClr w14:val="000000">
              <w14:alpha w14:val="60000"/>
            </w14:srgbClr>
          </w14:shadow>
          <w:lang w:val="en-US"/>
        </w:rPr>
        <w:t>FOR VECTORIZED EXPRESSION</w:t>
      </w:r>
    </w:p>
    <w:p>
      <w:pPr>
        <w:jc w:val="center"/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>NAME : s.koushik</w:t>
      </w: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>REG NO : 192121150</w:t>
      </w:r>
      <w:bookmarkStart w:id="0" w:name="_GoBack"/>
      <w:bookmarkEnd w:id="0"/>
    </w:p>
    <w:p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 xml:space="preserve">                                 DAY-5</w:t>
      </w: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4"/>
          <w:szCs w:val="44"/>
          <w:lang w:val="en-US"/>
        </w:rPr>
        <w:t xml:space="preserve">                            ASSESMENT</w:t>
      </w:r>
    </w:p>
    <w:p>
      <w:pPr>
        <w:rPr>
          <w:rFonts w:ascii="Arial Narrow" w:hAnsi="Arial Narrow"/>
          <w:b/>
          <w:bCs/>
          <w:i/>
          <w:iCs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1. Write a R program to Create the following details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a. x= sample(-50:50, 10, replace=TRUE).and print the value of x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 = sample(-50:50, 10, replace=TRUE)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print("Content of the vector:")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print("10 random integer values between -50 and +50:")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"Content of the vector:"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"10 random integer values between -50 and +50:"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[1]  31 -13 -21  42  49 -39  20  12  39  -2 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b. To create a sequence of numbers from 20 to 50 and find the mean of numbers from 20 to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50 and sum of numbers from 20 to 50.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print("Sequence of numbers from 20 to 50:")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print(seq(20,50))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print("Mean of numbers from 20 to 50:")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print(mean(20:50))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print("Sum of numbers from 20 to 50:")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print(sum(20:50))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"Sequence of numbers from 20 to 50:"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20 21 22 23 24 25 26 27 28 29 30 31 32 33 34 35 36 37 38 39 40 41 42 43 44 45 46 47 48 49 50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"Mean of numbers from 20 to 50:"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35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"Sum of numbers from 20 to 50:"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1085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2. To create an array of two 3x3 matrices each with 3 rows and 3 columns from two given two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vectors.vector1 = c(1,3,4,5) and vector2 = c(10,11,12,13,14,15)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a. Print vector1, vector2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b. Print new array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print("Two vectors of different lengths:")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v1 =  c(1,3,4,5)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v2 =  c(10,11,12,13,14,15)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result = array(c(v1,v2),dim = c(3,3,2))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print("New array:")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print(result)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"Two vectors of different lengths:"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 3 4 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10 11 12 13 14 15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"New array:"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, , 1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  [,1] [,2] [,3]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[1,]    1    5   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[2,]    3   10   13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[3,]    4   11   14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, , 2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  [,1] [,2] [,3]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[1,]   15    4   11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[2,]    1    5   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[3,]    3   10   13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3. Write a R program to merge two given lists into one list. n1 = list (1,2,3) c1 = list(&amp;quot;Raja&amp;quot;,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&amp;quot;Rani&amp;quot;, &amp;quot;Prince&amp;quot;)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n1 = list(1,2,3)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c1 = list("Raja", "Rani", "Prince")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print("Original lists:")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print(n1)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print(c1)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print("Merge the said lists:")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mlist =  c(n1, c1)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print("New merged list:")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print(mlist)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"Merge the said lists:"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"New merged list:"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[[1]]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[[2]]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2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[[3]]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3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[[4]]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"Raja"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[[5]]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"Rani"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[[6]]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"Prince"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i) Write a R program to convert a given list to vector.n1 = list (1,2,3)c1 = list(4,5,6)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n1 = list(1,2,3)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c1 = list(4,5,6)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print("Original lists:")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print(n1)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print(c1)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print("Convert the lists to vectors:")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v1 = unlist(n1)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v2 = unlist(c1)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print("Add two vectors:")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v = v1 + v2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print("New vector:")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print(v)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"Original lists:"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[[1]]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[[2]]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2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[[3]]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3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[[1]]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4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[[2]]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[[3]]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6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"Convert the lists to vectors:"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 2 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4 5 6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"Add two vectors:"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"New vector:"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[1] 5 7 9 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4. Consider A=matrix(c(2,0,1,3),ncol=2) and B=matrix(c(5,2,4,-1), ncol=2).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a) Find A + B b) Find A – B c) Find A * B d) Find 3A + 3B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a) 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 = matrix(c(2,0,1,3), ncol=2)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 = matrix(c(5,2,4,-1), ncol=2)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A+B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     [,1] [,2]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[1,]    7    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[2,]    2    2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b) 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 = matrix(c(2,0,1,3), ncol=2)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 = matrix(c(5,2,4,-1), ncol=2)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A-B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     [,1] [,2]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[1,]   -3   -3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[2,]   -2    4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c) 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 = matrix(c(2,0,1,3), ncol=2)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 = matrix(c(5,2,4,-1), ncol=2)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A*B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[,1] [,2]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[1,]   10    4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[2,]    0   -3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d)  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 = matrix(c(2,0,1,3), ncol=2)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 = matrix(c(5,2,4,-1), ncol=2)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3A + 3B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5. Write a nested loop, where the outer for() loop increments “a” 3 times, and the inner for() loop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increments “b” 3 times. The break statement exits the inner for() loop after 2 incrementations. The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nested loop prints the values of variables, “a” and “b“.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for(a in 1:3){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for(b in 1:3){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if(b &gt; 2)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  break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print(paste("a =", a, "b =", b))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1 b = 1"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1 b = 2"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2 b = 1"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2 b = 2"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3 b = 1"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"a = 3 b = 2"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6. (a) Suppose we have a fruit basket with 20 apples. Store the number of apples in a variable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my_apples.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(b) Every tasty fruit basket needs oranges, so we decide to add six oranges. As a data analyst , the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reflex is to immediately create a variable my_oranges and assign the value 6 to it. Next , calculate how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many pieces of fruit we have in total in the variable my_fruit.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Assign a value to the variables my_apples and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my_apples &lt;- 5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my_oranges &lt;- 6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Add these two variables together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Create the variable my_fruit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my_fruit &lt;- 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Assign a value to the variables my_apples and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my_apples &lt;- 5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my_oranges &lt;- 6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Add these two variables together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Create the variable my_fruit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my_fruit &lt;- 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Assign a value to the variables my_apples and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my_apples &lt;- 5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my_oranges &lt;- 6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Add these two variables together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Create the variable my_fruit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my_fruit &lt;- my_apples + my_oranges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see result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my_fruit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11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7. Perform the following operations using R: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a. Initialize 3 character variables named age,employed and salary.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b. Transform age to numeric type and store in the variable age_clean.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c. Initialize employed_clean with the result obtained by converting employed to logical type.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d. Convert the respondent’s salary to a numeric and store it in the variable salary_clean.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Part (a)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age &lt;- "25"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employed &lt;- "TRUE"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salary &lt;- "$5000"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&gt;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Part (b)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age_clean &lt;- as.numeric(age)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age_clean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Part (c)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employed_clean &lt;- as.logical(employed)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employed_clean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Part (d)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salary_clean &lt;- as.numeric(gsub("[^0-9]", "", salary))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salary_clean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25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TRUE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5000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8. Create the following vectors in R.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 = (5,10, 15, 20, ..., 160)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b = (87, 86, 85, ..., 56)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Use vector arithmetic to multiply these vectors and call the result d. Select subsets of d to identify the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following.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(a) What are the 19th, 20th, and 21st elements of d?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(b) What are all of the elements of d which are less than 2000?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(c) How many elements of d are greater than 6000?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a&lt;-seq(from=5 ,to=160, by=5) # Create a vector a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print(a)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length(a)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b&lt;-seq(from=87,to=56,by=-1)# Create a vector b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print(b)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length(b)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d&lt;-a*b # Use vector arithmetic to multiply these vectors and call the result ‘d’.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print(d)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d&lt;-a*b # Use vector arithmetic to multiply these vectors and call the result ‘d’.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print(d)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j&lt;-d&lt;2000 #What are all of the elements of d which are less than 2000?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d[j]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k&lt;-d&gt;6000 # How many elements of d are greater than 6000?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length(d[k])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 [1]   5  10  15  20  25  30  35  40  45  50  55  60  65  70  75  80  85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[18]  90  95 100 105 110 115 120 125 130 135 140 145 150 155 160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[1] 32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 [1] 87 86 85 84 83 82 81 80 79 78 77 76 75 74 73 72 71 70 69 68 67 66 65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[24] 64 63 62 61 60 59 58 57 56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[1] 32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 [1]  435  860 1275 1680 2075 2460 2835 3200 3555 3900 4235 4560 4875 5180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[15] 5475 5760 6035 6300 6555 6800 7035 7260 7475 7680 7875 8060 8235 8400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[29] 8555 8700 8835 8960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[1] 6555 6800 7035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[1]  435  860 1275 1680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## [1] 16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9. You have an employee data-set, which comprises of two columns-&amp;gt;”name” and designation”, add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 third column which would indicate the current date and time.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This is the employee data-set: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create the employee data-set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employee &lt;- data.frame(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name = c("john", "sam", "raj", "amy", "anne"),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designation = c("ceo", "ceo", "sde", "coo", "analyst")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add the current date and time as the third column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employee$datetime &lt;- Sys.time()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print the updated employee data-set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print(employee)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name designation            datetime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  john         ceo 2023-03-24 14:25:12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   sam         ceo 2023-03-24 14:25:12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3   raj         sde 2023-03-24 14:25:12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4   amy         coo 2023-03-24 14:25:12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5  anne     analyst 2023-03-24 14:25:12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10. Implement a multiplication game. A while loop that gives the user two random numbers from 2 to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12 and asks the user to multiply them. Only exit the loop after five correct answers. Try using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as.integer(readline())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correct_answers &lt;- 0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while (correct_answers &lt; 5)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num1 &lt;- sample(2:12, 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num2 &lt;- sample(2:12, 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cat("What is", num1, "*", num2, "?\n")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answer &lt;- as.integer(readline())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if (answer == num1 * num2)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cat("Correct!\n")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correct_answers &lt;- correct_answers + 1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 else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cat("Incorrect. The correct answer is", num1 * num2, "\n")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What is 12 * 9 ?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cat("Congratulations, you answered 5 questions correctly!")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11. Create a Attendance sheet of the course “R Programming”.All are present for the course and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total strength of the students is 30. There are 15 male students register number from 191611258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to 191611272 and 15 female students of Register number from 191611273 to 191611287. Use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data frames to create the Attendance Sheet.(Refer the Sample attendance sheet for 6 students is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given below)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Create a data frame for male students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male_regno &lt;- 191611258:191611272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male_attendance &lt;- rep("PRESENT", 15)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male_df &lt;- data.frame(regno = male_regno, gender = "MALE", attendance = male_attendance)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Create a data frame for female students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female_regno &lt;- 191611273:191611287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female_attendance &lt;- rep("PRESENT", 15)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female_df &lt;- data.frame(regno = female_regno, gender = "FEMALE", attendance = female_attendance)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Combine the two data frames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attendance_sheet &lt;- rbind(male_df, female_df)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Print the attendance sheet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print(attendance_sheet)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    regno gender attendance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  191611258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  191611259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3  191611260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4  191611261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5  191611262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6  191611263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7  191611264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8  191611265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9  191611266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10 191611267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11 191611268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12 191611269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13 191611270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14 191611271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15 191611272   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16 191611273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17 191611274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18 191611275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19 191611276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20 191611277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21 191611278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22 191611279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23 191611280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24 191611281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25 191611282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26 191611283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27 191611284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28 191611285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29 191611286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30 191611287 FEMALE    PRESENT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12. Create two vectors named v and w with the following contents: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v :21,55,84,12,13,15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w : 9,44,22,33,14,35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A) Print the length of the vectors B) Print all elements of the vectors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C) Print the sum of the elements in each vector. D)Find the mean of each vector. (Use R&amp;#39;s mean() function)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E) Add vectors v and w. F) Multiply vectors v and w.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G) In vector v select all elements that are greater than 2.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H) In vector w select all elements that are less than 20.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Create the vectors v and w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v &lt;- c(21, 55, 84, 12, 13, 15)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w &lt;- c(9, 44, 22, 33, 14, 35)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A) Print the length of the vectors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cat("Length of v:", length(v), "\n")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Length of v: 6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cat("Length of w:", length(w),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Length of w: 6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B) Print all elements of the vectors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cat("Elements of v:", v, "\n")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Elements of v: 21 55 84 12 13 15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cat("Elements of w:", w,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Elements of w: 9 44 22 33 14 35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C) Print the sum of the elements in each vector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cat("Sum of v:", sum(v), "\n")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Sum of v: 200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cat("Sum of w:", sum(w),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Sum of w: 157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D) Find the mean of each vector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cat("Mean of v:", mean(v), "\n")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Mean of v: 33.33333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cat("Mean of w:", mean(w),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Mean of w: 26.16667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E) Add vectors v and w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cat("Sum of v and w:", v + w,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Sum of v and w: 30 99 106 45 27 50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F) Multiply vectors v and w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cat("Product of v and w:", v * w,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Product of v and w: 189 2420 1848 396 182 525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G) In vector v select all elements that are greater than 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cat("Elements of v greater than 2:", v[v &gt; 2],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Elements of v greater than 2: 21 55 84 12 13 15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H) In vector w select all elements that are less than 20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cat("Elements of w less than 20:", w[w &lt; 20], "\n\n")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Elements of w less than 20: 9 14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13. lapply function is applied to all elements of the input and it returns a list and saaply function is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applied to all elements of the input and it returns a vector. Demonstrate the use of sapply and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lapply with the following vector.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movies&amp;lt;- c(&amp;quot;SPYDERMAN&amp;quot;,&amp;quot;BATMAN&amp;quot;,&amp;quot;VERTIGO&amp;quot;,&amp;quot;CHINATOWN&amp;quot;)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Convert these elements of vector into lowercase letters.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create the vector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movies &lt;- c("SPYDERMAN", "BATMAN", "VERTIGO", "CHINATOWN")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use lapply to convert the elements to lowercase letters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lapply(movies, tolower)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use sapply to convert the elements to lowercase letters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sapply(movies, tolower)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lapply output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[[1]]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"spyderman"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[[2]]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"batman"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[[3]]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"vertigo"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[[4]]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"chinatown"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sapply output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"spyderman" "batman"    "vertigo"   "chinatown"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14. Create dataframe dataframe1 with the following vectors,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Mark1=c(35,45,67)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Mark2=c(56,89,99)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Mark3=c(78,75,83)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Use sapply and lapply function to find minimum marks ,maximum mark and average of all marks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INPUT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create the data-frame with the given vectors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dataframe1 &lt;- data.frame(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Mark1 = c(35, 45, 67),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Mark2 = c(56, 89, 99),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Mark3 = c(78, 75, 83)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use sapply to find minimum, maximum, and average marks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sapply(dataframe1, min)  # minimum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sapply(dataframe1, max)  # maximum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sapply(dataframe1, mean) # average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use lapply to find minimum, maximum, and average marks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lapply(dataframe1, min)  # minimum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lapply(dataframe1, max)  # maximum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lapply(dataframe1, mean) # average marks for each subject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OUTPUT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sapply output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Mark1 Mark2 Mark3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35    56    75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Mark1 Mark2 Mark3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67    99    83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 Mark1    Mark2    Mark3 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46.00000 87.66667 78.66667 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lapply output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35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56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75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67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99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83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46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$Mark2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87.66667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$Mark3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78.66667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15. Write a R Program :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a. To find the multiplication table (from 1 to 10)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b. To find factorial of number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c. To check if the input number is odd or even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d. To check if the input number is prime or not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e. To find sum of natural numbers up-to 10, without formula using loop statement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CODE: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Using a loop to calculate the sum of natural numbers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sum &lt;- 0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for(i in 1:10)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sum &lt;- sum + i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Print the result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cat("The sum of natural numbers up to 10 is:", sum)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The sum of natural numbers up to 10 is: 55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Using a loop to calculate the factorial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factorial &lt;- function(n)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result &lt;- 1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for(i in 1:n)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result &lt;- result * i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return(result)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Example usage: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factorial(5) # Returns 120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120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Using modulo operator to check if number is even or odd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is_even &lt;- function(n)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if(n %% 2 == 0)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return(TRUE)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 else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return(FALSE)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Example usage: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is_even(4) # Returns TRUE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TRUE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is_even(5) # Returns FALSE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FALSE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Using a loop to check if number is prime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is_prime &lt;- function(n)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if(n == 1)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return(FALSE)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for(i in 2:(n-1))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if(n %% i == 0)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  return(FALSE)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return(TRUE)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Example usage: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is_prime(7) # Returns TRUE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TRUE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is_prime(8) # Returns FALSE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[1] FALSE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Using a loop to calculate the sum of natural numbers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sum &lt;- 0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for(i in 1:10)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  sum &lt;- sum + i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+ }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# Print the result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&gt; cat("The sum of natural numbers up to 10 is:", sum)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The sum of natural numbers up to 10 is: 55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16. a. Create a data frame from four given vectors.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name =c (&amp;#39;Anastasia&amp;#39;, &amp;#39;Dima&amp;#39;, &amp;#39;Katherine&amp;#39;, &amp;#39;James&amp;#39;, &amp;#39;Emily&amp;#39;, &amp;#39;Michael&amp;#39;, &amp;#39;Matthew&amp;#39;, &amp;#39;Laura’, &amp;#39;Kevin&amp;#39;,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&amp;#39;Jonas&amp;#39;)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score = c (12.5, 9, 16.5, 12, 9, 20, 14.5, 13.5, 8, 19)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attempts =c (1, 3, 2, 3, 2, 3, 1, 1, 2, 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qualify = c (&amp;#39;yes&amp;#39;, &amp;#39;no&amp;#39;, &amp;#39;yes&amp;#39;, &amp;#39;no&amp;#39;, &amp;#39;no&amp;#39;, &amp;#39;yes&amp;#39;, &amp;#39;yes&amp;#39;, &amp;#39;no&amp;#39;, &amp;#39;no&amp;#39;, &amp;#39;yes&amp;#39;)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b. Write a R program to extract first two rows from a given data frame.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c. Write a R program to extract 3rd and 5th rows with 1st and 3rd columns from a given data frame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d. Find the average score with respect to first, second, and third attempts. Don’t use any special in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build function for this task.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e. Write a R program to create a list containing a vector, a matrix and a list and give names to the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elements in the list. Access and print the first and second element of the list</w:t>
      </w: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4"/>
          <w:szCs w:val="44"/>
          <w:lang w:val="en-US"/>
        </w:rPr>
      </w:pPr>
      <w:r>
        <w:rPr>
          <w:rFonts w:ascii="Arial Narrow" w:hAnsi="Arial Narrow"/>
          <w:b/>
          <w:bCs/>
          <w:sz w:val="44"/>
          <w:szCs w:val="44"/>
          <w:lang w:val="en-US"/>
        </w:rPr>
        <w:t>CODE: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a)name &lt;- c('Anastasia', 'Dima', 'Katherine', 'James', 'Emily', 'Michael', 'Matthew', 'Laura', 'Kevin', 'Jonas')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score &lt;- c(12.5, 9, 16.5, 12, 9, 20, 14.5, 13.5, 8, 19)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attempts &lt;- c(1, 3, 2, 3, 2, 3, 1, 1, 2, 1)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qualify &lt;- c('yes', 'no', 'yes', 'no', 'no', 'yes', 'yes', 'no', 'no', 'yes')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dataframe1 &lt;- data.frame(name, score, attempts, qualify)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b)first_two_rows &lt;- dataframe1[1:2,]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c)third_fifth_rows &lt;- dataframe1[c(3,5), c(1,3)]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d)# Using for loop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avg_score &lt;- numeric(3)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for(i in 1:3) {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 xml:space="preserve">  avg_score[i] &lt;- mean(dataframe1$score[dataframe1$attempts == i])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}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Using sapply function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avg_score &lt;- sapply(1:3, function(x) mean(dataframe1$score[dataframe1$attempts == x]))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e)my_list &lt;- list(vec = c(1,2,3), mat = matrix(1:6, nrow = 2), lst = list("a", "b", "c"))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names(my_list) &lt;- c("vector", "matrix", "list")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# Accessing the first and second elements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print(my_list$vector)</w:t>
      </w:r>
    </w:p>
    <w:p>
      <w:pPr>
        <w:rPr>
          <w:rFonts w:ascii="Arial Narrow" w:hAnsi="Arial Narrow"/>
          <w:sz w:val="44"/>
          <w:szCs w:val="44"/>
          <w:lang w:val="en-US"/>
        </w:rPr>
      </w:pPr>
      <w:r>
        <w:rPr>
          <w:rFonts w:ascii="Arial Narrow" w:hAnsi="Arial Narrow"/>
          <w:sz w:val="44"/>
          <w:szCs w:val="44"/>
          <w:lang w:val="en-US"/>
        </w:rPr>
        <w:t>print(my_list$matrix)</w:t>
      </w: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p>
      <w:pPr>
        <w:rPr>
          <w:rFonts w:ascii="Arial Narrow" w:hAnsi="Arial Narrow"/>
          <w:sz w:val="44"/>
          <w:szCs w:val="44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50</Pages>
  <Words>3076</Words>
  <Characters>13923</Characters>
  <Lines>861</Lines>
  <Paragraphs>571</Paragraphs>
  <CharactersWithSpaces>16987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kumardhanush29092003@outlook.com</dc:creator>
  <cp:lastModifiedBy>vivo user</cp:lastModifiedBy>
  <cp:revision>2</cp:revision>
  <dcterms:created xsi:type="dcterms:W3CDTF">2023-03-24T08:33:00Z</dcterms:created>
  <dcterms:modified xsi:type="dcterms:W3CDTF">2023-03-27T00:29:07Z</dcterms:modified>
</cp:coreProperties>
</file>