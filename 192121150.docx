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240" w:after="240"/>
        <w:rPr>
          <w:rFonts w:ascii="Droid Sans" w:cs="Droid Sans" w:hAnsi="Droid Sans"/>
          <w:b/>
          <w:sz w:val="40"/>
          <w:szCs w:val="40"/>
        </w:rPr>
      </w:pPr>
      <w:r>
        <w:rPr>
          <w:rFonts w:ascii="Droid Sans" w:cs="Droid Sans" w:hAnsi="Droid Sans"/>
          <w:b/>
          <w:sz w:val="40"/>
          <w:szCs w:val="40"/>
        </w:rPr>
        <w:t xml:space="preserve">             ITA0448-Statistics with R programming</w:t>
      </w:r>
    </w:p>
    <w:p>
      <w:pPr>
        <w:spacing w:before="240" w:after="240"/>
        <w:rPr>
          <w:rFonts w:ascii="Droid Sans" w:cs="Droid Sans" w:hAnsi="Droid Sans"/>
          <w:sz w:val="28"/>
          <w:szCs w:val="28"/>
        </w:rPr>
      </w:pPr>
      <w:r>
        <w:rPr>
          <w:rFonts w:ascii="Droid Sans" w:cs="Droid Sans" w:hAnsi="Droid Sans"/>
          <w:sz w:val="28"/>
          <w:szCs w:val="28"/>
        </w:rPr>
        <w:t xml:space="preserve">Name : s Koushik </w:t>
      </w:r>
    </w:p>
    <w:p>
      <w:pPr>
        <w:spacing w:before="240" w:after="240"/>
        <w:rPr>
          <w:rFonts w:ascii="Droid Sans" w:cs="Droid Sans" w:hAnsi="Droid Sans"/>
          <w:sz w:val="28"/>
          <w:szCs w:val="28"/>
        </w:rPr>
      </w:pPr>
      <w:r>
        <w:rPr>
          <w:rFonts w:ascii="Droid Sans" w:cs="Droid Sans" w:hAnsi="Droid Sans"/>
          <w:sz w:val="28"/>
          <w:szCs w:val="28"/>
        </w:rPr>
        <w:t>Reg No : 192121150</w:t>
      </w:r>
      <w:bookmarkStart w:id="0" w:name="_GoBack"/>
      <w:bookmarkEnd w:id="0"/>
    </w:p>
    <w:p>
      <w:pPr>
        <w:shd w:val="clear" w:color="auto" w:fill="FFFFFF"/>
        <w:spacing w:after="240" w:line="391" w:lineRule="auto"/>
        <w:rPr>
          <w:rFonts w:ascii="Droid Sans" w:cs="Droid Sans" w:hAnsi="Droid Sans"/>
          <w:b/>
          <w:sz w:val="26"/>
          <w:szCs w:val="26"/>
          <w:u w:val="single"/>
        </w:rPr>
      </w:pPr>
      <w:r>
        <w:rPr>
          <w:rFonts w:ascii="Droid Sans" w:cs="Droid Sans" w:hAnsi="Droid Sans"/>
          <w:b/>
          <w:sz w:val="26"/>
          <w:szCs w:val="26"/>
        </w:rPr>
        <w:t xml:space="preserve">                                            </w:t>
      </w:r>
      <w:r>
        <w:rPr>
          <w:rFonts w:ascii="Droid Sans" w:cs="Droid Sans" w:hAnsi="Droid Sans"/>
          <w:b/>
          <w:sz w:val="26"/>
          <w:szCs w:val="26"/>
          <w:u w:val="single"/>
        </w:rPr>
        <w:t xml:space="preserve"> ASSESSMENT 2</w:t>
      </w:r>
    </w:p>
    <w:p>
      <w:pPr>
        <w:spacing w:line="257" w:lineRule="auto"/>
        <w:rPr>
          <w:rFonts w:ascii="Droid Sans" w:cs="Droid Sans" w:hAnsi="Droid Sans"/>
          <w:b/>
          <w:sz w:val="26"/>
          <w:szCs w:val="26"/>
        </w:rPr>
      </w:pPr>
      <w:r>
        <w:rPr>
          <w:rFonts w:ascii="Droid Sans" w:cs="Droid Sans" w:hAnsi="Droid Sans"/>
          <w:b/>
          <w:sz w:val="26"/>
          <w:szCs w:val="26"/>
        </w:rPr>
        <w:t>1.</w:t>
      </w:r>
      <w:r>
        <w:rPr>
          <w:rFonts w:ascii="Droid Sans" w:cs="Droid Sans" w:hAnsi="Droid Sans"/>
          <w:sz w:val="26"/>
          <w:szCs w:val="26"/>
        </w:rPr>
        <w:t xml:space="preserve"> </w:t>
      </w:r>
      <w:r>
        <w:rPr>
          <w:rFonts w:ascii="Droid Sans" w:cs="Droid Sans" w:hAnsi="Droid Sans"/>
          <w:b/>
          <w:sz w:val="26"/>
          <w:szCs w:val="26"/>
        </w:rPr>
        <w:t xml:space="preserve">Write a R program to take input from the user (name and age) and display the values. Also print the version of R installation. </w:t>
      </w:r>
    </w:p>
    <w:p>
      <w:pPr>
        <w:rPr>
          <w:rFonts w:ascii="Droid Sans" w:cs="Droid Sans" w:hAnsi="Droid Sans"/>
          <w:b/>
          <w:sz w:val="24"/>
          <w:szCs w:val="24"/>
        </w:rPr>
      </w:pPr>
      <w:r>
        <w:rPr>
          <w:rFonts w:ascii="Droid Sans" w:cs="Droid Sans" w:hAnsi="Droid Sans"/>
          <w:b/>
          <w:sz w:val="24"/>
          <w:szCs w:val="24"/>
        </w:rPr>
        <w:t>Program:</w:t>
      </w:r>
    </w:p>
    <w:p>
      <w:pPr>
        <w:rPr>
          <w:rFonts w:ascii="Droid Sans" w:cs="Droid Sans" w:hAnsi="Droid Sans"/>
          <w:sz w:val="24"/>
          <w:szCs w:val="24"/>
        </w:rPr>
      </w:pPr>
      <w:r>
        <w:rPr>
          <w:rFonts w:ascii="Droid Sans" w:cs="Droid Sans" w:hAnsi="Droid Sans"/>
          <w:sz w:val="24"/>
          <w:szCs w:val="24"/>
        </w:rPr>
        <w:t>name=readline(prompt = "Enter your name :")</w:t>
      </w:r>
    </w:p>
    <w:p>
      <w:pPr>
        <w:rPr>
          <w:rFonts w:ascii="Droid Sans" w:cs="Droid Sans" w:hAnsi="Droid Sans"/>
          <w:sz w:val="24"/>
          <w:szCs w:val="24"/>
        </w:rPr>
      </w:pPr>
      <w:r>
        <w:rPr>
          <w:rFonts w:ascii="Droid Sans" w:cs="Droid Sans" w:hAnsi="Droid Sans"/>
          <w:sz w:val="24"/>
          <w:szCs w:val="24"/>
        </w:rPr>
        <w:t>age=readline(prompt = "Enter your age :")</w:t>
      </w:r>
    </w:p>
    <w:p>
      <w:pPr>
        <w:rPr>
          <w:rFonts w:ascii="Droid Sans" w:cs="Droid Sans" w:hAnsi="Droid Sans"/>
          <w:sz w:val="24"/>
          <w:szCs w:val="24"/>
        </w:rPr>
      </w:pPr>
      <w:r>
        <w:rPr>
          <w:rFonts w:ascii="Droid Sans" w:cs="Droid Sans" w:hAnsi="Droid Sans"/>
          <w:sz w:val="24"/>
          <w:szCs w:val="24"/>
        </w:rPr>
        <w:t>print(paste("Your name: ",name))</w:t>
      </w:r>
    </w:p>
    <w:p>
      <w:pPr>
        <w:rPr>
          <w:rFonts w:ascii="Droid Sans" w:cs="Droid Sans" w:hAnsi="Droid Sans"/>
          <w:sz w:val="24"/>
          <w:szCs w:val="24"/>
        </w:rPr>
      </w:pPr>
      <w:r>
        <w:rPr>
          <w:rFonts w:ascii="Droid Sans" w:cs="Droid Sans" w:hAnsi="Droid Sans"/>
          <w:sz w:val="24"/>
          <w:szCs w:val="24"/>
        </w:rPr>
        <w:t>print(paste("Your age : ",age))</w:t>
      </w:r>
    </w:p>
    <w:p>
      <w:pPr>
        <w:rPr>
          <w:rFonts w:ascii="Droid Sans" w:cs="Droid Sans" w:hAnsi="Droid Sans"/>
          <w:sz w:val="24"/>
          <w:szCs w:val="24"/>
        </w:rPr>
      </w:pPr>
      <w:r>
        <w:rPr>
          <w:rFonts w:ascii="Droid Sans" w:cs="Droid Sans" w:hAnsi="Droid Sans"/>
          <w:sz w:val="24"/>
          <w:szCs w:val="24"/>
        </w:rPr>
        <w:t>print (R.version.string)</w:t>
      </w:r>
    </w:p>
    <w:p>
      <w:pPr>
        <w:rPr>
          <w:rFonts w:ascii="Droid Sans" w:cs="Droid Sans" w:hAnsi="Droid Sans"/>
          <w:b/>
          <w:sz w:val="24"/>
          <w:szCs w:val="24"/>
        </w:rPr>
      </w:pPr>
      <w:r>
        <w:rPr>
          <w:rFonts w:ascii="Droid Sans" w:cs="Droid Sans" w:hAnsi="Droid Sans"/>
          <w:b/>
          <w:sz w:val="24"/>
          <w:szCs w:val="24"/>
        </w:rPr>
        <w:t>Output:</w:t>
      </w: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  <w:r>
        <w:rPr>
          <w:rFonts w:ascii="Droid Sans" w:eastAsia="Courier New" w:cs="Droid Sans" w:hAnsi="Droid Sans"/>
          <w:sz w:val="20"/>
          <w:szCs w:val="20"/>
          <w:highlight w:val="white"/>
        </w:rPr>
        <w:t>Enter your name :pooja</w:t>
      </w: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  <w:r>
        <w:rPr>
          <w:rFonts w:ascii="Droid Sans" w:eastAsia="Courier New" w:cs="Droid Sans" w:hAnsi="Droid Sans"/>
          <w:sz w:val="20"/>
          <w:szCs w:val="20"/>
          <w:highlight w:val="white"/>
        </w:rPr>
        <w:t>&gt; age=readline(prompt = "Enter your age :")</w:t>
      </w: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  <w:r>
        <w:rPr>
          <w:rFonts w:ascii="Droid Sans" w:eastAsia="Courier New" w:cs="Droid Sans" w:hAnsi="Droid Sans"/>
          <w:sz w:val="20"/>
          <w:szCs w:val="20"/>
          <w:highlight w:val="white"/>
        </w:rPr>
        <w:t>Enter your age :18</w:t>
      </w: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  <w:r>
        <w:rPr>
          <w:rFonts w:ascii="Droid Sans" w:eastAsia="Courier New" w:cs="Droid Sans" w:hAnsi="Droid Sans"/>
          <w:sz w:val="20"/>
          <w:szCs w:val="20"/>
          <w:highlight w:val="white"/>
        </w:rPr>
        <w:t>&gt; print(paste("Your name: ",name))</w:t>
      </w: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  <w:r>
        <w:rPr>
          <w:rFonts w:ascii="Droid Sans" w:eastAsia="Courier New" w:cs="Droid Sans" w:hAnsi="Droid Sans"/>
          <w:sz w:val="20"/>
          <w:szCs w:val="20"/>
          <w:highlight w:val="white"/>
        </w:rPr>
        <w:t>[1] "Your name:  pooja"</w:t>
      </w: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  <w:r>
        <w:rPr>
          <w:rFonts w:ascii="Droid Sans" w:eastAsia="Courier New" w:cs="Droid Sans" w:hAnsi="Droid Sans"/>
          <w:sz w:val="20"/>
          <w:szCs w:val="20"/>
          <w:highlight w:val="white"/>
        </w:rPr>
        <w:t>&gt; print(paste("Your age : ",age))</w:t>
      </w: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  <w:r>
        <w:rPr>
          <w:rFonts w:ascii="Droid Sans" w:eastAsia="Courier New" w:cs="Droid Sans" w:hAnsi="Droid Sans"/>
          <w:sz w:val="20"/>
          <w:szCs w:val="20"/>
          <w:highlight w:val="white"/>
        </w:rPr>
        <w:t>[1] "Your age :  18"</w:t>
      </w: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</w:p>
    <w:p>
      <w:pPr>
        <w:rPr>
          <w:rFonts w:ascii="Droid Sans" w:eastAsia="Courier New" w:cs="Droid Sans" w:hAnsi="Droid Sans"/>
          <w:sz w:val="20"/>
          <w:szCs w:val="20"/>
          <w:highlight w:val="white"/>
        </w:rPr>
      </w:pPr>
      <w:r>
        <w:rPr>
          <w:rFonts w:ascii="Droid Sans" w:eastAsia="Courier New" w:cs="Droid Sans" w:hAnsi="Droid Sans"/>
          <w:sz w:val="20"/>
          <w:szCs w:val="20"/>
          <w:highlight w:val="white"/>
        </w:rPr>
        <w:t>&gt; print (R.version.string)</w:t>
      </w:r>
    </w:p>
    <w:p>
      <w:pPr>
        <w:spacing w:line="288" w:lineRule="auto"/>
        <w:rPr>
          <w:rFonts w:ascii="Droid Sans" w:eastAsia="Courier New" w:cs="Droid Sans" w:hAnsi="Droid Sans"/>
          <w:sz w:val="20"/>
          <w:szCs w:val="20"/>
          <w:highlight w:val="white"/>
        </w:rPr>
      </w:pPr>
      <w:r>
        <w:rPr>
          <w:rFonts w:ascii="Droid Sans" w:eastAsia="Courier New" w:cs="Droid Sans" w:hAnsi="Droid Sans"/>
          <w:sz w:val="20"/>
          <w:szCs w:val="20"/>
          <w:highlight w:val="white"/>
        </w:rPr>
        <w:t>[1] "R version 4.2.1 (2022-06-23 ucrt)"</w:t>
      </w:r>
    </w:p>
    <w:p>
      <w:pPr>
        <w:spacing w:line="288" w:lineRule="auto"/>
        <w:rPr>
          <w:rFonts w:ascii="Droid Sans" w:eastAsia="Courier New" w:cs="Droid Sans" w:hAnsi="Droid Sans"/>
          <w:sz w:val="20"/>
          <w:szCs w:val="20"/>
          <w:highlight w:val="white"/>
        </w:rPr>
      </w:pPr>
    </w:p>
    <w:p>
      <w:pPr>
        <w:spacing w:line="288" w:lineRule="auto"/>
        <w:rPr>
          <w:rFonts w:ascii="Droid Sans" w:eastAsia="Courier New" w:cs="Droid Sans" w:hAnsi="Droid Sans"/>
          <w:sz w:val="20"/>
          <w:szCs w:val="20"/>
          <w:highlight w:val="white"/>
        </w:rPr>
      </w:pPr>
    </w:p>
    <w:p>
      <w:pPr>
        <w:rPr>
          <w:rFonts w:ascii="Droid Sans" w:cs="Droid Sans" w:hAnsi="Droid Sans"/>
          <w:b/>
          <w:sz w:val="26"/>
          <w:szCs w:val="26"/>
        </w:rPr>
      </w:pPr>
      <w:r>
        <w:rPr>
          <w:rFonts w:ascii="Droid Sans" w:cs="Droid Sans" w:hAnsi="Droid Sans"/>
          <w:b/>
          <w:sz w:val="26"/>
          <w:szCs w:val="26"/>
        </w:rPr>
        <w:t xml:space="preserve">2. Write a R program to get the details of the objects in memory. </w:t>
      </w:r>
    </w:p>
    <w:p>
      <w:pPr>
        <w:rPr>
          <w:rFonts w:ascii="Droid Sans" w:cs="Droid Sans" w:hAnsi="Droid Sans"/>
          <w:b/>
          <w:sz w:val="26"/>
          <w:szCs w:val="26"/>
        </w:rPr>
      </w:pPr>
      <w:r>
        <w:rPr>
          <w:rFonts w:ascii="Droid Sans" w:cs="Droid Sans" w:hAnsi="Droid Sans"/>
          <w:b/>
          <w:sz w:val="26"/>
          <w:szCs w:val="26"/>
        </w:rPr>
        <w:t>Program:</w:t>
      </w:r>
    </w:p>
    <w:p>
      <w:pPr>
        <w:rPr>
          <w:rFonts w:ascii="Droid Sans" w:cs="Droid Sans" w:hAnsi="Droid Sans"/>
          <w:sz w:val="26"/>
          <w:szCs w:val="26"/>
        </w:rPr>
      </w:pPr>
      <w:r>
        <w:rPr>
          <w:rFonts w:ascii="Droid Sans" w:cs="Droid Sans" w:hAnsi="Droid Sans"/>
          <w:sz w:val="26"/>
          <w:szCs w:val="26"/>
        </w:rPr>
        <w:t xml:space="preserve">name = "Ravi"; </w:t>
      </w:r>
    </w:p>
    <w:p>
      <w:pPr>
        <w:rPr>
          <w:rFonts w:ascii="Droid Sans" w:cs="Droid Sans" w:hAnsi="Droid Sans"/>
          <w:sz w:val="26"/>
          <w:szCs w:val="26"/>
        </w:rPr>
      </w:pPr>
      <w:r>
        <w:rPr>
          <w:rFonts w:ascii="Droid Sans" w:cs="Droid Sans" w:hAnsi="Droid Sans"/>
          <w:sz w:val="26"/>
          <w:szCs w:val="26"/>
        </w:rPr>
        <w:t xml:space="preserve">n1 =  10; </w:t>
      </w:r>
    </w:p>
    <w:p>
      <w:pPr>
        <w:rPr>
          <w:rFonts w:ascii="Droid Sans" w:cs="Droid Sans" w:hAnsi="Droid Sans"/>
          <w:sz w:val="26"/>
          <w:szCs w:val="26"/>
        </w:rPr>
      </w:pPr>
      <w:r>
        <w:rPr>
          <w:rFonts w:ascii="Droid Sans" w:cs="Droid Sans" w:hAnsi="Droid Sans"/>
          <w:sz w:val="26"/>
          <w:szCs w:val="26"/>
        </w:rPr>
        <w:t>n2 =  0.5</w:t>
      </w:r>
    </w:p>
    <w:p>
      <w:pPr>
        <w:rPr>
          <w:rFonts w:ascii="Droid Sans" w:cs="Droid Sans" w:hAnsi="Droid Sans"/>
          <w:sz w:val="26"/>
          <w:szCs w:val="26"/>
        </w:rPr>
      </w:pPr>
      <w:r>
        <w:rPr>
          <w:rFonts w:ascii="Droid Sans" w:cs="Droid Sans" w:hAnsi="Droid Sans"/>
          <w:sz w:val="26"/>
          <w:szCs w:val="26"/>
        </w:rPr>
        <w:t>nums = c(10, 20, 30, 40, 50, 60)</w:t>
      </w:r>
    </w:p>
    <w:p>
      <w:pPr>
        <w:rPr>
          <w:rFonts w:ascii="Droid Sans" w:cs="Droid Sans" w:hAnsi="Droid Sans"/>
          <w:sz w:val="26"/>
          <w:szCs w:val="26"/>
        </w:rPr>
      </w:pPr>
      <w:r>
        <w:rPr>
          <w:rFonts w:ascii="Droid Sans" w:cs="Droid Sans" w:hAnsi="Droid Sans"/>
          <w:sz w:val="26"/>
          <w:szCs w:val="26"/>
        </w:rPr>
        <w:t>print(ls())</w:t>
      </w:r>
    </w:p>
    <w:p>
      <w:pPr>
        <w:rPr>
          <w:rFonts w:ascii="Droid Sans" w:cs="Droid Sans" w:hAnsi="Droid Sans"/>
          <w:sz w:val="26"/>
          <w:szCs w:val="26"/>
        </w:rPr>
      </w:pPr>
      <w:r>
        <w:rPr>
          <w:rFonts w:ascii="Droid Sans" w:cs="Droid Sans" w:hAnsi="Droid Sans"/>
          <w:sz w:val="26"/>
          <w:szCs w:val="26"/>
        </w:rPr>
        <w:t>print("Details of the objects in memory:")</w:t>
      </w:r>
    </w:p>
    <w:p>
      <w:pPr>
        <w:rPr>
          <w:rFonts w:ascii="Droid Sans" w:cs="Droid Sans" w:hAnsi="Droid Sans"/>
          <w:sz w:val="26"/>
          <w:szCs w:val="26"/>
        </w:rPr>
      </w:pPr>
      <w:r>
        <w:rPr>
          <w:rFonts w:ascii="Droid Sans" w:cs="Droid Sans" w:hAnsi="Droid Sans"/>
          <w:sz w:val="26"/>
          <w:szCs w:val="26"/>
        </w:rPr>
        <w:t>print(ls.str())</w:t>
      </w:r>
    </w:p>
    <w:p>
      <w:pPr>
        <w:rPr>
          <w:rFonts w:ascii="Droid Sans" w:cs="Droid Sans" w:hAnsi="Droid Sans"/>
          <w:b/>
          <w:sz w:val="26"/>
          <w:szCs w:val="26"/>
        </w:rPr>
      </w:pPr>
      <w:r>
        <w:rPr>
          <w:rFonts w:ascii="Droid Sans" w:cs="Droid Sans" w:hAnsi="Droid Sans"/>
          <w:b/>
          <w:sz w:val="26"/>
          <w:szCs w:val="26"/>
        </w:rPr>
        <w:t>Output:</w:t>
      </w:r>
    </w:p>
    <w:p>
      <w:pPr>
        <w:rPr>
          <w:rFonts w:ascii="Droid Sans" w:cs="Droid Sans" w:hAnsi="Droid Sans"/>
          <w:b/>
          <w:sz w:val="26"/>
          <w:szCs w:val="26"/>
        </w:rPr>
      </w:pPr>
    </w:p>
    <w:tbl>
      <w:tblPr>
        <w:jc w:val="left"/>
        <w:tblInd w:w="0" w:type="dxa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5"/>
      </w:tblGrid>
      <w:tr>
        <w:trPr>
          <w:trHeight w:hRule="exact" w:val="4136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&gt; print(ls())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[1] "a"                "A"                "a1"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[4] "a2"               "add"              "age"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[7] "Age"              "area"             "attempts"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[10] "Attempts"         "b"                "B" 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[13] "bangalore"        "c"                "C" 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[16] "char"             "Characters"       "chennai"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[19] "city"             "d"                "d.0"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[22] "d0"               "d00"              "data"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[25] "dd"               "delhi"            "df"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[28] "df1"              "df2"              "division"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[31] "Double"           "employee1"        "exam"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[34] "exponent"         "Factors"          "fat"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[37] "func_square"      "height"           "i" 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[40] "i34"              "Integer_Division" "Ints"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[43] "iris"             "kerala"           "L3"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[46] "Logical"          "Logicals"         "m" 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[49] "M"                "m1"               "m2"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[52] "ma"               "matrix1"          "mes"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[55] "modulus"          "movies"           "multi"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[58] "mumbai"           "n"                "n1"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[61] "n2"               "name"             "Name"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[64] "nationality"      "num"              "num1"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[67] "num2"             "nums"             "p" 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[70] "petal.length"     "petal.width"      "punjab"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[73] "qualify"          "Qualify"          "r" 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[76] "r1"               "r2"               "r3"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[79] "r4"               "r5"               "r6"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[82] "rec_fac"          "replace"          "result"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[85] "result.mean"      "score"            "sepal.length"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[88] "sepal.width"      "series"           "sno"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[91] "species"          "stringAsFactors"  "sub"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[94] "sum"              "sum_series"       "surname"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[97] "t"                "title"            "v" 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[100] "var"              "var1"             "var2"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[103] "var3"             "vec1"             "vec2"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[106] "vector1"          "vector2"          "width"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[109] "x"                "X"                "y"      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[112] "z"                "zipcode"       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&gt; print("Details of the objects in memory:")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"Details of the objects in memory:"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&gt; print(ls.str())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a :  num 2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A :  int [1:2, 1:2] 1 3 2 4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a1 : 'data.frame':</w:t>
              <w:tab/>
              <w:t>7 obs. of  4 variables: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x1  : int  1 2 3 4 5 6 7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x2  : chr  "a" "b" "c" "d"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x3  : chr  "a" "a" "a" "a"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X.b.: chr  "b" "b" "b" "b"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a2 : 'data.frame':</w:t>
              <w:tab/>
              <w:t>6 obs. of  3 variables: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x1: int  2 3 4 5 6 7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x2: chr  "b" "c" "d" "e"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x3: chr  "a" "x" "a" "b"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add :  num 19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age :  chr "18"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Age :  num [1:5] 22 19 17 18 21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area :  num 9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attempts :  num [1:10] 1 3 2 3 2 3 1 1 2 1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Attempts :  num [1:10] 1 3 2 3 2 3 1 1 2 1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b :  chr "Set"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B :  num [1:3, 1:2] 4 3 6 2 1 8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bangalore :  num 789654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c :  num [1:2, 1:2] 4 4 4 4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C :  int [1:10] 1 2 3 4 5 6 7 8 9 10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char :  chr [1:10] "B" "A" "B" "C" "B" "B" "C" "C" "C" "C"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Characters :  chr(0)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chennai :  num 698748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city :  chr [1:4] "delhi" "bangalore" "chennai" "mumbai"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 :  int 2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d.0 : 'data.frame':</w:t>
              <w:tab/>
              <w:t>0 obs. of  3 variables: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x   : num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y   : int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char: chr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d0 : 'data.frame':</w:t>
              <w:tab/>
              <w:t>10 obs. of  0 variables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d00 : 'data.frame':</w:t>
              <w:tab/>
              <w:t>0 obs. of  0 variables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data :  num [1:27] 13 15 16 16 19 20 20 21 22 22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dd : 'data.frame':</w:t>
              <w:tab/>
              <w:t>10 obs. of  4 variables: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x   : num  1 1 1 1 1 1 1 1 1 1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y   : int  1 2 3 4 5 6 7 8 9 10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char: chr  "B" "A" "B" "C"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fac : Factor w/ 10 levels "a","b","c","d",..: 1 2 3 4 5 6 7 8 9 10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delhi :  num 123456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df : 'data.frame':</w:t>
              <w:tab/>
              <w:t>5 obs. of  2 variables: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Name: chr  "Ram" "Raj" "Sam" "Sandy"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Age : num  22 19 17 18 21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df1 : 'data.frame':</w:t>
              <w:tab/>
              <w:t>7 obs. of  2 variables: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surname: chr  "Hitchcock" "Hitchcock" "Polanski" "Scorsese"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movies : chr  "Psycho" "North by Northwest" "Chinatown" "Taxi Driver"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df2 : 'data.frame':</w:t>
              <w:tab/>
              <w:t>7 obs. of  3 variables: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surname    : chr  "Hitchcock" "Hitchcock" "Polanski" "Scorsese"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nationality: chr  "UK" "UK" "Poland" "US"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movies     : chr  "Psycho" "North by Northwest" "Chinatown" "Taxi Driver"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division :  num 5.33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Double :  num(0)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employee1 : Formal class 'Employee_Info' [package ".GlobalEnv"] with 3 slots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exam : 'data.frame':</w:t>
              <w:tab/>
              <w:t>10 obs. of  4 variables: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name    : chr  "Kevin" "Dima" "Emily" "James"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score   : num  8 9 9 12 12.5 13.5 14.5 16.5 19 20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attempts: num  2 3 2 3 1 1 1 2 1 3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qualify : chr  "no" "no" "no" "no"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exponent :  num 4096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Factors :  Factor w/ 0 levels: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fat :  num [1:18] 9.5 26.5 7.8 17.8 31.4 25.9 27.4 27.2 31.2 34.6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func_square : function (x)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height :  num 3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i :  int 10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i34 :  int [1:3, 1:4] 1 1 1 2 2 2 3 3 3 4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Integer_Division :  num 5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Ints :  int(0)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iris : 'data.frame':</w:t>
              <w:tab/>
              <w:t>150 obs. of  5 variables: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Sepal.Length: num  5.1 4.9 4.7 4.6 5 5.4 4.6 5 4.4 4.9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Sepal.Width : num  3.5 3 3.2 3.1 3.6 3.9 3.4 3.4 2.9 3.1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Petal.Length: num  1.4 1.4 1.3 1.5 1.4 1.7 1.4 1.5 1.4 1.5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Petal.Width : num  0.2 0.2 0.2 0.2 0.2 0.4 0.3 0.2 0.2 0.1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Species     : Factor w/ 3 levels "setosa","versicolor",..: 1 1 1 1 1 1 1 1 1 1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kerala :  num 569875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L3 :  chr [1:3] "A" "B" "C"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Logical :  logi(0)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Logicals :  logi(0)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 :  int [1:2, 1:3] 1 2 3 4 5 6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 :  int [1:2, 1:2] 1 2 3 4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m1 :  num [1:3, 1:3] 1 4 7 2 5 8 3 6 9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m2 :  num [1:3, 1:2] 0 1 2 3 0 2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ma :  int [1:3, 1:4] 1 2 3 4 5 6 7 8 9 10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matrix1 :  int [1:3, 1:10] 1 2 3 4 5 6 7 8 9 10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mes :  chr "Welcome!"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modulus :  num 1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movies :  chr [1:7] "Psycho" "North by Northwest" "Chinatown" "Taxi Driver"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multi :  num 48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mumbai :  num 456986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n :  int [1:2, 1:3] 6 7 8 9 10 11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n1 :  num 10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n2 :  num 0.5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name :  chr "Ram"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Name :  chr [1:5] "Ram" "Raj" "Sam" "Sandy" "Rahul"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nationality :  chr [1:7] "UK" "UK" "Poland" "US" "US" "US" "US"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num :  int NA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num1 :  num 45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num2 :  num 20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nums :  num [1:6] 10 20 30 40 50 60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p : List of 9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data       :'data.frame':</w:t>
              <w:tab/>
              <w:t>10 obs. of  4 variables: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layers     :List of 1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scales     :Classes 'ScalesList', 'ggproto', 'gg' &lt;ggproto object: Class ScalesList, gg&gt;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add: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clone: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find: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get_scales: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has_scale: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input: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n: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non_position_scales: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scales: list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super:  &lt;ggproto object: Class ScalesList, gg&gt;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mapping    :List of 5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theme      : list()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coordinates:Classes 'CoordCartesian', 'Coord', 'ggproto', 'gg' &lt;ggproto object: Class CoordCartesian, Coord, gg&gt;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aspect: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backtransform_range: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clip: 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default: TRUE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distance: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expand: TRUE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is_free: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is_linear: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labels: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limits: list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modify_scales: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range: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render_axis_h: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render_axis_v: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render_bg: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render_fg: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setup_data: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setup_layout: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setup_panel_guides: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setup_panel_params: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setup_params: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train_panel_guides: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transform: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super:  &lt;ggproto object: Class CoordCartesian, Coord, gg&gt;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facet      :Classes 'FacetNull', 'Facet', 'ggproto', 'gg' &lt;ggproto object: Class FacetNull, Facet, gg&gt;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compute_layout: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draw_back: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draw_front: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draw_labels: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draw_panels: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finish_data: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init_scales: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map_data: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params: list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setup_data: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setup_params: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shrink: TRUE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train_scales: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vars: function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   super:  &lt;ggproto object: Class FacetNull, Facet, gg&gt;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plot_env   :&lt;environment: R_GlobalEnv&gt;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labels     :List of 5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petal.length :  num [1:3] 1.46 4.26 5.55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petal.width :  num [1:3] 0.246 1.326 2.026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punjab :  num 456978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qualify :  chr [1:10] "yes" "no" "yes" "no" "no" "yes" "yes" "no" "no" "yes"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Qualify :  chr [1:10] "yes" "no" "yes" "no" "no" "yes" "yes" "no" "no" "yes"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r :  num [1:4] 12 20 10 23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r1 :  chr [1:2] "delhi" "123456"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r2 :  chr [1:2] "bangalore" "789654"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r3 :  chr [1:2] "chennai" "698748"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r4 :  chr [1:2] "mumbai" "456986"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r5 :  chr [1:2] "punjab" "456978"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r6 :  chr [1:2] "kerala" "569875"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rec_fac : function (x)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replace : function (v)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result :  num [1:3, 1:3, 1:2] 1 2 3 10 15 3 11 16 12 1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result.mean :  num 8.22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score :  num [1:10] 12.5 9 16.5 12 9 20 14.5 13.5 8 19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sepal.length :  num [1:3] 5.01 5.94 6.59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sepal.width :  num [1:3] 3.43 2.77 2.97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series :  int [1:10] 1 2 3 4 5 6 7 8 9 10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sno :  int [1:6] 1 2 3 4 5 6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species :  chr [1:3] "setosa" "versicolor" "virginica"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stringAsFactors :  logi FALSE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sub :  num 13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sum : function (n)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sum_series : function (vec)  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surname :  chr [1:7] "Hitchcock" "Hitchcock" "Polanski" "Scorsese" "Spielberg"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t :  int [1:2, 1:2] 1 3 2 4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title : List of 3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: chr [1:7] "Hitchcock" "Hitchcock" "Polanski" "Scorsese"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: chr [1:7] "UK" "UK" "Poland" "US" ...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 xml:space="preserve"> $ : chr [1:7] "Psycho" "North by Northwest" "Chinatown" "Taxi Driver" ...1 2 3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var2 :  chr [1:2] "learn" "R"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var3 :  num [1:2] 2 1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vec1 :  num [1:5] 1 2 3 4 5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vec2 :  num [1:5] 3 5 4 2 6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vector1 :  num [1:3] 1 2 3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vector2 :  num [1:6] 10 15 3 11 16 12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width :  num 3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x :  chr [1:3] "Ram" "Rahul" "Sai"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X :  num [1:5] 3 2 4 1 5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y :  num [1:3, 1:3] 1 2 3 4 5 6 7 8 9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z :  num 5</w:t>
            </w:r>
          </w:p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zipcode :  num [1:4] 123456 789654 698748 456986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</w:p>
        </w:tc>
      </w:tr>
      <w:tr>
        <w:trPr>
          <w:trHeight w:val="20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</w:p>
        </w:tc>
      </w:tr>
      <w:tr>
        <w:trPr>
          <w:trHeight w:val="44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1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2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4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7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8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11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13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14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16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17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19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22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23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26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28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29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31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32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34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37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38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41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43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44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46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47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49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52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53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56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58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59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61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62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64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67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68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71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73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74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76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77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79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82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83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86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88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89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91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92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94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97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98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"Fizz"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[1] "Buzz"</w:t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3.Write a R program to create a sequence of numbers from 20 to 50 and find the mean of</w:t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numbers from 20 to 60 and sum of numbers from 51 to 91.</w:t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Source code: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print("Sequence of numbers from 20 to 50:")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print(seq(20,50))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print("Mean of numbers from 20 to 60:")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print(mean(20:60))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print("Sum of numbers from 51 to 91:")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print(sum(51:91))</w:t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Output: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print("Sequence of numbers from 20 to 50:")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[1] "Sequence of numbers from 20 to 50:"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&gt; print(seq(20,50))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[1] 20 21 22 23 24 25 26 27 28 29 30 31 32 33 34 35 36 37 38 39 40 41 42 43 44 45 46 47 48 49 50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&gt; print("Mean of numbers from 20 to 60:")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[1] "Mean of numbers from 20 to 60:"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&gt; print(mean(20:60))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[1] 40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&gt; print("Sum of numbers from 51 to 91:")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[1] "Sum of numbers from 51 to 91:"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&gt; print(sum(51:91))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[1] 2911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bCs/>
                <w:sz w:val="26"/>
                <w:szCs w:val="26"/>
              </w:rPr>
            </w:pPr>
            <w:r>
              <w:rPr>
                <w:rStyle w:val="17"/>
                <w:rFonts w:ascii="Droid Sans" w:cs="Droid Sans"/>
                <w:sz w:val="26"/>
                <w:szCs w:val="26"/>
              </w:rPr>
              <w:t>4</w:t>
            </w:r>
            <w:r>
              <w:rPr>
                <w:rStyle w:val="17"/>
                <w:rFonts w:ascii="Droid Sans" w:cs="Droid Sans"/>
                <w:b w:val="0"/>
                <w:bCs w:val="0"/>
                <w:sz w:val="26"/>
                <w:szCs w:val="26"/>
              </w:rPr>
              <w:t>.</w:t>
            </w:r>
            <w:r>
              <w:rPr>
                <w:rFonts w:ascii="Droid Sans" w:cs="Droid Sans" w:hAnsi="Droid Sans"/>
                <w:b/>
                <w:bCs/>
                <w:sz w:val="26"/>
                <w:szCs w:val="26"/>
              </w:rPr>
              <w:t> Write a R program to create a vector which contains 10 random integer values between -50 and +50</w:t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bCs/>
                <w:sz w:val="26"/>
                <w:szCs w:val="26"/>
              </w:rPr>
            </w:pPr>
          </w:p>
          <w:p>
            <w:pPr>
              <w:shd w:val="clear" w:color="auto" w:fill="FFFFFF"/>
              <w:spacing w:after="240" w:line="360" w:lineRule="atLeast"/>
              <w:rPr>
                <w:rFonts w:ascii="Droid Sans" w:eastAsia="Times New Roman" w:cs="Droid Sans" w:hAnsi="Droid Sans"/>
                <w:sz w:val="26"/>
                <w:szCs w:val="26"/>
                <w:lang w:val="en-IN"/>
              </w:rPr>
            </w:pPr>
            <w:r>
              <w:rPr>
                <w:rFonts w:ascii="Droid Sans" w:eastAsia="Times New Roman" w:cs="Droid Sans" w:hAnsi="Droid Sans"/>
                <w:b/>
                <w:bCs/>
                <w:sz w:val="26"/>
                <w:szCs w:val="26"/>
                <w:lang w:val="en-IN"/>
              </w:rPr>
              <w:t>Code :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v = sample(-50:50, 10, replace=TRUE)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print("Content of the vector:")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print("10 random integer values between -50 and +50:")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print(v)</w:t>
            </w:r>
          </w:p>
          <w:p>
            <w:pPr>
              <w:shd w:val="clear" w:color="auto" w:fill="FFFFFF"/>
              <w:spacing w:after="240" w:line="360" w:lineRule="atLeast"/>
              <w:rPr>
                <w:rFonts w:ascii="Droid Sans" w:eastAsia="Times New Roman" w:cs="Droid Sans" w:hAnsi="Droid Sans"/>
                <w:sz w:val="26"/>
                <w:szCs w:val="26"/>
                <w:lang w:val="en-IN"/>
              </w:rPr>
            </w:pPr>
            <w:r>
              <w:rPr>
                <w:rFonts w:ascii="Droid Sans" w:eastAsia="Times New Roman" w:cs="Droid Sans" w:hAnsi="Droid Sans"/>
                <w:sz w:val="26"/>
                <w:szCs w:val="26"/>
                <w:lang w:val="en-IN"/>
              </w:rPr>
              <w:t>Sample Output: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"Content of the vector:"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"10 random integer values between -50 and +50:"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[1]  31 -13 -21  42  49 -39  20  12  39  -2                     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</w:p>
          <w:p>
            <w:pPr>
              <w:pStyle w:val="18"/>
              <w:shd w:val="clear" w:color="auto" w:fill="FFFFFF"/>
              <w:spacing w:before="0" w:beforeAutospacing="0" w:after="240" w:afterAutospacing="0" w:line="360" w:lineRule="atLeast"/>
              <w:rPr>
                <w:rFonts w:ascii="Droid Sans" w:cs="Droid Sans" w:hAnsi="Droid Sans"/>
              </w:rPr>
            </w:pPr>
            <w:r>
              <w:rPr>
                <w:rStyle w:val="17"/>
                <w:rFonts w:ascii="Droid Sans" w:cs="Droid Sans"/>
                <w:sz w:val="26"/>
                <w:szCs w:val="26"/>
              </w:rPr>
              <w:t xml:space="preserve"> 5.</w:t>
            </w:r>
            <w:r>
              <w:rPr>
                <w:rFonts w:ascii="Droid Sans" w:cs="Droid Sans" w:hAnsi="Droid Sans"/>
                <w:sz w:val="26"/>
                <w:szCs w:val="26"/>
              </w:rPr>
              <w:t> Write a R program to get all prime numbers up to a given number (based on the sieve of Eratosthenes). </w:t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fldChar w:fldCharType="begin"/>
            </w:r>
            <w:r>
              <w:instrText>HYPERLINK "https://www.w3resource.com/r-programming-exercises/basic/index.php#EDITOR"</w:instrText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fldChar w:fldCharType="separate"/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t xml:space="preserve"> </w:t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fldChar w:fldCharType="end"/>
            </w:r>
            <w:r>
              <w:rPr>
                <w:rFonts w:ascii="Droid Sans" w:cs="Droid Sans" w:hAnsi="Droid Sans"/>
                <w:sz w:val="26"/>
                <w:szCs w:val="26"/>
              </w:rPr>
              <w:br/>
            </w:r>
            <w:r>
              <w:rPr>
                <w:rFonts w:ascii="Droid Sans" w:cs="Droid Sans" w:hAnsi="Droid Sans"/>
              </w:rPr>
              <w:t xml:space="preserve">   </w:t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bCs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CODE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prime_numbers &lt;- function(n) {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if (n &gt;= 2) {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x = seq(2, n)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prime_nums = c()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for (i in seq(2, n)) {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if (any(x == i)) {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prime_nums = c(prime_nums, i)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x = c(x[(x %% i) != 0], i)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}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}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return(prime_nums)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}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else 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{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stop("Input number should be at least 2.")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}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} 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prime_numbers(12)</w:t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OUTPUT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[1] 2 3 5 7 11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eastAsia="Courier New" w:cs="Droid Sans" w:hAnsi="Droid Sans"/>
                <w:b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6. Write a R program to extract first 10 english letter in lower case and last 10 letters in upper case and extract letters between 22</w:t>
            </w:r>
            <w:r>
              <w:rPr>
                <w:rFonts w:ascii="Droid Sans" w:cs="Droid Sans" w:hAnsi="Droid Sans"/>
                <w:b/>
                <w:sz w:val="26"/>
                <w:szCs w:val="26"/>
                <w:vertAlign w:val="superscript"/>
              </w:rPr>
              <w:t>nd</w:t>
            </w:r>
            <w:r>
              <w:rPr>
                <w:rFonts w:ascii="Droid Sans" w:cs="Droid Sans" w:hAnsi="Droid Sans"/>
                <w:b/>
                <w:sz w:val="26"/>
                <w:szCs w:val="26"/>
              </w:rPr>
              <w:t xml:space="preserve"> to 24</w:t>
            </w:r>
            <w:r>
              <w:rPr>
                <w:rFonts w:ascii="Droid Sans" w:cs="Droid Sans" w:hAnsi="Droid Sans"/>
                <w:b/>
                <w:sz w:val="26"/>
                <w:szCs w:val="26"/>
                <w:vertAlign w:val="superscript"/>
              </w:rPr>
              <w:t>th</w:t>
            </w:r>
            <w:r>
              <w:rPr>
                <w:rFonts w:ascii="Droid Sans" w:cs="Droid Sans" w:hAnsi="Droid Sans"/>
                <w:b/>
                <w:sz w:val="26"/>
                <w:szCs w:val="26"/>
              </w:rPr>
              <w:t xml:space="preserve"> letters in upper case. </w:t>
            </w:r>
          </w:p>
        </w:tc>
      </w:tr>
      <w:tr>
        <w:trPr>
          <w:trHeight w:val="44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line="288" w:lineRule="auto"/>
              <w:rPr>
                <w:rFonts w:ascii="Droid Sans" w:eastAsia="Courier New" w:cs="Droid Sans" w:hAnsi="Droid Sans"/>
                <w:b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/>
                <w:sz w:val="26"/>
                <w:szCs w:val="26"/>
              </w:rPr>
              <w:t>Program: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print("First 10 letters in  upper case :")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print(LETTERS[1:10])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print("First 10 letters in  lower case :")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print(letters[1:10])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print("Letters from 22 and 24 :")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sz w:val="26"/>
                <w:szCs w:val="26"/>
              </w:rPr>
              <w:t>print(LETTERS[22:24])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eastAsia="Courier New" w:cs="Droid Sans" w:hAnsi="Droid Sans"/>
                <w:b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/>
                <w:sz w:val="26"/>
                <w:szCs w:val="26"/>
              </w:rPr>
              <w:t>Output: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>&gt; print("First 10 letters in  upper case :")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>[1] "First 10 letters in  upper case :"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>&gt; print(LETTERS[1:10])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 xml:space="preserve"> [1] "A" "B" "C" "D" "E" "F" "G" "H" "I" "J"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>&gt; print("First 10 letters in  lower case :")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>[1] "First 10 letters in  lower case :"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>&gt; print(letters[1:10])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 xml:space="preserve"> [1] "a" "b" "c" "d" "e" "f" "g" "h" "i" "j"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>&gt; print("Letters from 22 and 24 :")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>[1] "Letters from 22 and 24 :"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>&gt; print(LETTERS[22:24])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</w:pPr>
            <w:r>
              <w:rPr>
                <w:rFonts w:ascii="Droid Sans" w:eastAsia="Courier New" w:cs="Droid Sans" w:hAnsi="Droid Sans"/>
                <w:sz w:val="20"/>
                <w:szCs w:val="20"/>
                <w:highlight w:val="white"/>
              </w:rPr>
              <w:t>[1] "V" "W" "X"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  <w:r>
              <w:rPr>
                <w:rStyle w:val="17"/>
                <w:rFonts w:ascii="Droid Sans" w:cs="Droid Sans"/>
                <w:sz w:val="26"/>
                <w:szCs w:val="26"/>
              </w:rPr>
              <w:t>7.</w:t>
            </w:r>
            <w:r>
              <w:rPr>
                <w:rFonts w:ascii="Droid Sans" w:cs="Droid Sans" w:hAnsi="Droid Sans"/>
                <w:sz w:val="26"/>
                <w:szCs w:val="26"/>
              </w:rPr>
              <w:t> </w:t>
            </w:r>
            <w:r>
              <w:rPr>
                <w:rFonts w:ascii="Droid Sans" w:cs="Droid Sans" w:hAnsi="Droid Sans"/>
                <w:b/>
                <w:bCs/>
                <w:sz w:val="26"/>
                <w:szCs w:val="26"/>
              </w:rPr>
              <w:t>Write a R program to find the maximum and the minimum value of a given vector.</w:t>
            </w:r>
            <w:r>
              <w:rPr>
                <w:rFonts w:ascii="Droid Sans" w:cs="Droid Sans" w:hAnsi="Droid Sans"/>
                <w:sz w:val="26"/>
                <w:szCs w:val="26"/>
              </w:rPr>
              <w:t> </w:t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fldChar w:fldCharType="begin"/>
            </w:r>
            <w:r>
              <w:instrText>HYPERLINK "https://www.w3resource.com/r-programming-exercises/basic/index.php#EDITOR"</w:instrText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fldChar w:fldCharType="separate"/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t xml:space="preserve"> </w:t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fldChar w:fldCharType="end"/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CODE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nums = c(10, 20, 30, 40, 50, 60)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print('Original vector:')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print(nums)   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print(paste("Maximum value of the said vector:",max(nums)))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print(paste("Minimum value of the said vector:",min(nums)))</w:t>
            </w:r>
          </w:p>
          <w:p>
            <w:pPr>
              <w:shd w:val="clear" w:color="auto" w:fill="FFFFFF"/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</w:p>
          <w:p>
            <w:pPr>
              <w:shd w:val="clear" w:color="auto" w:fill="FFFFFF"/>
              <w:spacing w:after="240" w:line="360" w:lineRule="atLeast"/>
              <w:rPr>
                <w:rFonts w:ascii="Droid Sans" w:eastAsia="Times New Roman" w:cs="Droid Sans" w:hAnsi="Droid Sans"/>
                <w:b/>
                <w:bCs/>
                <w:sz w:val="26"/>
                <w:szCs w:val="26"/>
                <w:lang w:val="en-IN"/>
              </w:rPr>
            </w:pPr>
            <w:r>
              <w:rPr>
                <w:rFonts w:ascii="Droid Sans" w:eastAsia="Times New Roman" w:cs="Droid Sans" w:hAnsi="Droid Sans"/>
                <w:b/>
                <w:bCs/>
                <w:sz w:val="26"/>
                <w:szCs w:val="26"/>
                <w:lang w:val="en-IN"/>
              </w:rPr>
              <w:t>Sample Output: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"Original vector:"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10 20 30 40 50 60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"Maximum value of the said vector: 60"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"Minimum value of the said vector: 10"</w:t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bCs/>
              </w:rPr>
            </w:pPr>
            <w:r>
              <w:rPr>
                <w:rStyle w:val="17"/>
                <w:rFonts w:ascii="Droid Sans" w:cs="Droid Sans"/>
                <w:sz w:val="26"/>
                <w:szCs w:val="26"/>
              </w:rPr>
              <w:t>8.</w:t>
            </w:r>
            <w:r>
              <w:rPr>
                <w:rFonts w:ascii="Droid Sans" w:cs="Droid Sans" w:hAnsi="Droid Sans"/>
                <w:b/>
                <w:bCs/>
                <w:sz w:val="26"/>
                <w:szCs w:val="26"/>
              </w:rPr>
              <w:t> Write a R program to get the unique elements of a given string and unique numbers of vector. </w:t>
            </w:r>
            <w:r>
              <w:rPr>
                <w:rStyle w:val="22"/>
                <w:rFonts w:ascii="Droid Sans" w:cs="Droid Sans"/>
                <w:b/>
                <w:bCs/>
                <w:color w:val="auto"/>
                <w:sz w:val="26"/>
                <w:szCs w:val="26"/>
              </w:rPr>
              <w:fldChar w:fldCharType="begin"/>
            </w:r>
            <w:r>
              <w:instrText>HYPERLINK "https://www.w3resource.com/r-programming-exercises/basic/index.php#EDITOR"</w:instrText>
            </w:r>
            <w:r>
              <w:rPr>
                <w:rStyle w:val="22"/>
                <w:rFonts w:ascii="Droid Sans" w:cs="Droid Sans"/>
                <w:b/>
                <w:bCs/>
                <w:color w:val="auto"/>
                <w:sz w:val="26"/>
                <w:szCs w:val="26"/>
              </w:rPr>
              <w:fldChar w:fldCharType="separate"/>
            </w:r>
            <w:r>
              <w:rPr>
                <w:rStyle w:val="22"/>
                <w:rFonts w:ascii="Droid Sans" w:cs="Droid Sans"/>
                <w:b/>
                <w:bCs/>
                <w:color w:val="auto"/>
                <w:sz w:val="26"/>
                <w:szCs w:val="26"/>
              </w:rPr>
              <w:t xml:space="preserve"> </w:t>
            </w:r>
            <w:r>
              <w:rPr>
                <w:rStyle w:val="22"/>
                <w:rFonts w:ascii="Droid Sans" w:cs="Droid Sans"/>
                <w:b/>
                <w:bCs/>
                <w:color w:val="auto"/>
                <w:sz w:val="26"/>
                <w:szCs w:val="26"/>
              </w:rPr>
              <w:fldChar w:fldCharType="end"/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bCs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bCs/>
              </w:rPr>
            </w:pPr>
            <w:r>
              <w:rPr>
                <w:rFonts w:ascii="Droid Sans" w:cs="Droid Sans" w:hAnsi="Droid Sans"/>
                <w:b/>
                <w:bCs/>
              </w:rPr>
              <w:t>CODE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str1 = "The quick brown fox jumps over the lazy dog."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print("Original vector(string)")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print(str1)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print("Unique elements of the said vector:")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print(unique(tolower(str1)))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nums = c(1, 2, 2, 3, 4, 4, 5, 6)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print("Original vector(number)")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print(nums)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print("Unique elements of the said vector:")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print(unique(nums))</w:t>
            </w:r>
          </w:p>
          <w:p>
            <w:pPr>
              <w:shd w:val="clear" w:color="auto" w:fill="FFFFFF"/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</w:p>
          <w:p>
            <w:pPr>
              <w:shd w:val="clear" w:color="auto" w:fill="FFFFFF"/>
              <w:spacing w:after="240" w:line="360" w:lineRule="atLeast"/>
              <w:rPr>
                <w:rFonts w:ascii="Droid Sans" w:eastAsia="Times New Roman" w:cs="Droid Sans" w:hAnsi="Droid Sans"/>
                <w:b/>
                <w:bCs/>
                <w:sz w:val="26"/>
                <w:szCs w:val="26"/>
                <w:lang w:val="en-IN"/>
              </w:rPr>
            </w:pPr>
            <w:r>
              <w:rPr>
                <w:rFonts w:ascii="Droid Sans" w:eastAsia="Times New Roman" w:cs="Droid Sans" w:hAnsi="Droid Sans"/>
                <w:b/>
                <w:bCs/>
                <w:sz w:val="26"/>
                <w:szCs w:val="26"/>
                <w:lang w:val="en-IN"/>
              </w:rPr>
              <w:t>Sample Output: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"Original vector(string)"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"The quick brown fox jumps over the lazy dog."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"Unique elements of the said vector:"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"the quick brown fox jumps over the lazy dog."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"Original vector(number)"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1 2 2 3 4 4 5 6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"Unique elements of the said vector:"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1 2 3 4 5 6</w:t>
            </w:r>
          </w:p>
          <w:p>
            <w:pPr>
              <w:spacing w:line="288" w:lineRule="auto"/>
              <w:rPr>
                <w:rFonts w:ascii="Droid Sans" w:cs="Droid Sans" w:hAnsi="Droid Sans"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9. Write a R program to create three vectors a,b,c with 3 integers. Combine the three vectors to become a 3×3 matrix where each column represents a vector. Print the content of the matrix.</w:t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Source code: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a&lt;-c(1,2,3)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b&lt;-c(4,5,6)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c&lt;-c(7,8,9)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m&lt;-cbind(a,b,c)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print("Content of the said matrix:")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print(m)</w:t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  <w:b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sz w:val="26"/>
                <w:szCs w:val="26"/>
              </w:rPr>
              <w:t>Output: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 xml:space="preserve">  a b c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[1,] 1 4 7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[2,] 2 5 8</w:t>
            </w:r>
          </w:p>
          <w:p>
            <w:pPr>
              <w:spacing w:line="288" w:lineRule="auto"/>
              <w:rPr>
                <w:rFonts w:ascii="Droid Sans" w:cs="Droid Sans" w:hAnsi="Droid Sans"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Cs/>
                <w:sz w:val="26"/>
                <w:szCs w:val="26"/>
              </w:rPr>
              <w:t>[3,] 3 6 9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eastAsia="Courier New" w:cs="Droid Sans" w:hAnsi="Droid Sans"/>
                <w:b/>
                <w:bCs/>
                <w:sz w:val="26"/>
                <w:szCs w:val="26"/>
              </w:rPr>
            </w:pPr>
          </w:p>
          <w:p>
            <w:pPr>
              <w:spacing w:line="288" w:lineRule="auto"/>
              <w:rPr>
                <w:rFonts w:ascii="Droid Sans" w:cs="Droid Sans" w:hAnsi="Droid Sans"/>
              </w:rPr>
            </w:pPr>
            <w:r>
              <w:rPr>
                <w:rFonts w:ascii="Droid Sans" w:eastAsia="Courier New" w:cs="Droid Sans" w:hAnsi="Droid Sans"/>
                <w:b/>
                <w:bCs/>
                <w:sz w:val="26"/>
                <w:szCs w:val="26"/>
              </w:rPr>
              <w:t>10.</w:t>
            </w:r>
            <w:r>
              <w:rPr>
                <w:rFonts w:ascii="Droid Sans" w:cs="Droid Sans" w:hAnsi="Droid Sans"/>
                <w:b/>
                <w:bCs/>
                <w:sz w:val="26"/>
                <w:szCs w:val="26"/>
              </w:rPr>
              <w:t xml:space="preserve">  Write a R program to create a list of random numbers in normal distribution and count occurrences of each value.</w:t>
            </w:r>
            <w:r>
              <w:rPr>
                <w:rFonts w:ascii="Droid Sans" w:cs="Droid Sans" w:hAnsi="Droid Sans"/>
                <w:sz w:val="26"/>
                <w:szCs w:val="26"/>
              </w:rPr>
              <w:t> </w:t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fldChar w:fldCharType="begin"/>
            </w:r>
            <w:r>
              <w:instrText>HYPERLINK "https://www.w3resource.com/r-programming-exercises/basic/index.php#EDITOR"</w:instrText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fldChar w:fldCharType="separate"/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t xml:space="preserve"> </w:t>
            </w:r>
            <w:r>
              <w:rPr>
                <w:rStyle w:val="22"/>
                <w:rFonts w:ascii="Droid Sans" w:cs="Droid Sans"/>
                <w:color w:val="auto"/>
                <w:sz w:val="26"/>
                <w:szCs w:val="26"/>
              </w:rPr>
              <w:fldChar w:fldCharType="end"/>
            </w:r>
          </w:p>
          <w:p>
            <w:pPr>
              <w:spacing w:line="288" w:lineRule="auto"/>
              <w:rPr>
                <w:rFonts w:ascii="Droid Sans" w:cs="Droid Sans" w:hAnsi="Droid Sans"/>
                <w:b/>
                <w:bCs/>
              </w:rPr>
            </w:pPr>
          </w:p>
          <w:p>
            <w:pPr>
              <w:spacing w:line="288" w:lineRule="auto"/>
              <w:rPr>
                <w:rFonts w:ascii="Droid Sans" w:eastAsia="Courier New" w:cs="Droid Sans" w:hAnsi="Droid Sans"/>
                <w:b/>
                <w:bCs/>
                <w:sz w:val="26"/>
                <w:szCs w:val="26"/>
              </w:rPr>
            </w:pPr>
            <w:r>
              <w:rPr>
                <w:rFonts w:ascii="Droid Sans" w:cs="Droid Sans" w:hAnsi="Droid Sans"/>
                <w:b/>
                <w:bCs/>
              </w:rPr>
              <w:t>CODE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b/>
                <w:bCs/>
                <w:sz w:val="26"/>
                <w:szCs w:val="26"/>
              </w:rPr>
            </w:pP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n = floor(rnorm(1000, 50, 100))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print('List of random numbers in normal distribution:')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print(n)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t = table(n)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print("Count occurrences of each value:")</w:t>
            </w:r>
          </w:p>
          <w:p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print(t)</w:t>
            </w:r>
          </w:p>
          <w:p>
            <w:pPr>
              <w:shd w:val="clear" w:color="auto" w:fill="FFFFFF"/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Copy</w:t>
            </w:r>
          </w:p>
          <w:p>
            <w:pPr>
              <w:shd w:val="clear" w:color="auto" w:fill="FFFFFF"/>
              <w:spacing w:after="240" w:line="360" w:lineRule="atLeast"/>
              <w:rPr>
                <w:rFonts w:ascii="Droid Sans" w:eastAsia="Times New Roman" w:cs="Droid Sans" w:hAnsi="Droid Sans"/>
                <w:sz w:val="26"/>
                <w:szCs w:val="26"/>
                <w:lang w:val="en-IN"/>
              </w:rPr>
            </w:pPr>
            <w:r>
              <w:rPr>
                <w:rFonts w:ascii="Droid Sans" w:eastAsia="Times New Roman" w:cs="Droid Sans" w:hAnsi="Droid Sans"/>
                <w:sz w:val="26"/>
                <w:szCs w:val="26"/>
                <w:lang w:val="en-IN"/>
              </w:rPr>
              <w:t>Sample Output: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"List of random numbers in normal distribution:"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[1]   70   -5   88 -110  174  -66   10    8  106   35  -48  -54   12  102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[15]   67  -34   83  -75   71   35   24  109   -3    9  221  231  105  105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[29]  -58   43  -39   65   40   78  181   57   60  103  262  232  -77   31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[43]   47  -50  174   67   41   92  243  -88   11  197 -117  126  -99   82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[57]  -76  245   27  -35  -79  -14 -278   -6   -3   79  229  -15  -11   52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[71]  127  -14  150   42  184  -45  -37   87   11  146  124  158  113  166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[85]  -11   47  -23  -99   63   -7    0   -2   30 -146  141   29   73  114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[99]  -16  -14  116  -80  -29   22  352  -60  126   12  287   23   -7  149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[113]   11   40   65  239   94  119   76   47  159  -75  103   91   88   51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[127]  115   51 -170  224  144  133  272 -229  125  -32   39    8   62  105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[141]   21  -70   51   31  223   31  -71  105  -73  -48  -50  117  208  229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[155]   97  134  113   76 -137  -17 -160   -8  -30   53  161  -90  155   -9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[169]  118  -83  101   91  201  146   18   -4   77  -76  142  141   43   95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[183]  -56   55  -43 -151   68   51  180  142   53  -27   59   99   39   49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[197]    4   14  201   55  159 -141  161 -113  -46  108  139  143  104    7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[211]  -34   21  290  -53  117  245  -44   75  -89  -45  -19  -75   64  205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[225]   27   22   18   99  -13  -25   33   16  281 -169  224  207  124  167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[239]  113   81   42   74   59  -40  155  -40  112  -27    3   60    2   82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[253]  158   78  117  -55  172    6  149  209  -52  -88   62  158   71   34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[267]  146  179   22   92  187  178   -3  119  -25  165  -27   10   58  -25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[281]  -37  155  -47   27  -44  -57   57    8  -89  142   52  -19 -116  -80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[295]  -55   71  239  187  -55   53 -115 -132   95   21  -48   34   72   -8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[309]   71   70   93 -190  192  189  -72  -19   37  164  -91   30 -109  -79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[323]   11  164  277  -89  156  279  -25   11   78   27    2   16  -34   51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[337]   21 -124   51 -107   51   19  331   77    2  144  103  -13   77  -52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[351]   -9   33   54   56  108  204  -24   -5  109  -20   35  -25   61  -20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[365]  -33  172  -98   39  131  -72    2   47  168   46   -8  215 -126  154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[379]  167   17  128  185   95   12  -14  -49  -78  246   11   15 -214 -160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[393]  265 -134   61  -54  -38  -26  156   25   41  108  114   72  -45  -29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[407]  178   55   65   88   44    1 -141  136  152   50   74  229  132   -3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[421]   70   -7  115  101  -53  -42   75 -159    8  118  -48  115   38  -17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[435]  121 -170  189  126   53  -10  119  -50   98  -20  161  -48   24  -54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[449]  -47 -101  121   33  179  319   26   80  -61  -77   19  186  129  185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[463]  338  -46  102 -303   98  230  109  -74  -37   78  -58  212   82   57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[477]  186  154   76    6 -111 -119  -23   24   25  148  -39  -49  -36  175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[491]  139   46  138    5 -113   86  -89  301  118  -66  102  207   57  165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[505]   18   63  105   67   87  -90  -77  -81  197  286 -169   22   28   60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[519]   58   27   47   49  162   87  -88  189  -63   57  126  -30   70   83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[533]  -79 -160 -110    3  -17  141  164   60  -54   24  -96  120  242  -17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[547]  181  -64  147   47    3   62 -195 -148  246  145   98  -50  -42  -24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[561]   94  159   10  211 -129  115 -111  127   -9  -80  -83  108  121   13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[575]   13 -120   20   46  -91   41  -54   36  -39  245   -6    7  264   67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[589]  -18   13    0  -76  195  125  102  -43   23   97 -107   89   49   56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[603]   65  -98   94  111  241  -29  262   17   80   50  -32  100  182  201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[617]  115  259   52  181  121   93  192  126   96 -126  263  130 -194   14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[631]   16  173   87  -39  172  126  160   91  185  192   99  152    3 -107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[645]   46  -88   98  -80   98  209 -129   58   16  206   76  119  116  329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[659]  162  -14  195  -13  238  199  208  -82   99   62   74  165  187  111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[673]    3   60   60  -19  -35  176  -94    4  244   47  130   -2   34  175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[687]   53   14   14   29  171  136  -21  217   87  117   80   -4  -23  197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[701]  113  267    4  -76   12    7   42  242   63   61   41  -29   77  243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[715]  124  -78  -43   58   67   73    3   70   97   49  140 -104  166  -34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[729]  -58  142  -50  113   46  126  119   60   28  223   64  164   71  -76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[743]   93   21  -23  166    6   26   -4   66   83   61   75   45  134   23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[757]   62  117  -14  218   36   41  -73   42  196   53   52  -21   19  -74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[771]  -31   47   45  -36   53  -63  173   41  133  -77  222  200  158  202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[785]   -4  272  101  192  167   74  133   85  -84  -42  108  147  -82   46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[799]  -90  111  163  -74   20   22    1  -73  238   85  112   41   36   52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[813]   39    2   21 -104  155 -161  199 -149   20  109  111   81 -137   53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[827]  212  -51  -15  116   -3  119   71  110  -35   98  -88    0  -34   93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[841]   39  -65  125   13  142  -29 -153  -32  -19   22  176 -248  136  155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[855]  -10   15   30   17   76  214  170   61  -98  108   -7  100   37   93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[869]    1  -12  -35  154  200  100   -4  168  162    6  198  164  -45  -56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[883]  106   84  162  163   66   -9   93   43  195   56  -16   76   57  236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[897]   85  106  -72   70 -170  166  -57  110  -17   77  314 -225  134 -140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[911]   95  134   -3   67  236  -23  162  -13   47  232  -74  -15  164 -100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[925]   80   20  -72   33  192  159   87  170   95  -33  154  -21  139  156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[939]  -74  138  136   41   73   88  253  129  -12   24   22  -13   15   52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[953]   58  -39   85   67  -28    7   38  -40  170   95   -4   89  131   55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[967]   78   60  -43   81  -54  -78   32   33  -36  215  -64   58   18  -87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[981]  163   74  288  -44   17 -122  143  116  192   29  144    6  180 -124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[995]  167  -62   53  -30   62  158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[1] "Count occurrences of each value:"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>n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-303 -278 -248 -229 -225 -214 -195 -194 -190 -170 -169 -161 -160 -159 -153 -151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1    1    1    1    1    1    1    1    1    3    2    1    3    1    1    1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-149 -148 -146 -141 -140 -137 -134 -132 -129 -126 -124 -122 -120 -119 -117 -116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1    1    1    2    1    2    1    1    2    2    2    1    1    1    1    1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-115 -113 -111 -110 -109 -107 -104 -101 -100  -99  -98  -96  -94  -91  -90  -89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1    2    2    2    1    3    2    1    1    2    3    1    1    2    3    4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-88  -87  -84  -83  -82  -81  -80  -79  -78  -77  -76  -75  -74  -73  -72  -71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5    1    1    2    2    1    4    3    3    4    5    3    5    3    4    1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-70  -66  -65  -64  -63  -62  -61  -60  -58  -57  -56  -55  -54  -53  -52  -51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1    2    1    2    2    1    1    1    3    2    2    3    6    2    2    1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-50  -49  -48  -47  -46  -45  -44  -43  -42  -40  -39  -38  -37  -36  -35  -34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5    2    5    2    2    4    3    4    3    3    5    1    3    3    4    5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-33  -32  -31  -30  -29  -28  -27  -26  -25  -24  -23  -21  -20  -19  -18  -17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2    3    1    3    5    1    3    1    5    2    5    3    3    5    1    5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-16  -15  -14  -13  -12  -11  -10   -9   -8   -7   -6   -5   -4   -3   -2    0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2    3    6    5    2    2    2    4    3    4    2    2    6    6    2    3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1    2    3    4    5    6    7    8    9   10   11   12   13   14   15   16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3    5    6    3    1    5    4    4    1    3    6    4    4    4    3    4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17   18   19   20   21   22   23   24   25   26   27   28   29   30   31   32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4    4    3    4    6    7    3    5    2    2    5    2    3    3    3    1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33   34   35   36   37   38   39   40   41   42   43   44   45   46   47   49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5    3    3    3    2    2    5    2    8    4    3    1    2    6    9    4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50   51   52   53   54   55   56   57   58   59   60   61   62   63   64   65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2    7    6    9    1    4    3    6    6    2    8    5    6    3    2    4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66   67   68   70   71   72   73   74   75   76   77   78   79   80   81   82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2    7    1    6    6    2    3    5    3    6    5    5    1    4    3    3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83   84   85   86   87   88   89   91   92   93   94   95   96   97   98   99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3    1    4    1    6    4    2    3    2    6    3    6    1    3    6    4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100  101  102  103  104  105  106  108  109  110  111  112  113  114  115  116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3    3    4    3    1    5    3    6    4    2    4    2    5    2    5    4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117  118  119  120  121  124  125  126  127  128  129  130  131  132  133  134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5    3    6    1    4    3    3    7    2    1    2    2    2    1    3    4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136  138  139  140  141  142  143  144  145  146  147  148  149  150  152  154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4    2    3    1    3    5    2    3    1    3    2    1    2    1    2    4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155  156  158  159  160  161  162  163  164  165  166  167  168  170  171  172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5    3    5    4    1    3    5    3    6    3    4    4    2    3    1    3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173  174  175  176  178  179  180  181  182  184  185  186  187  189  192  195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2    2    2    2    2    2    2    3    1    1    3    2    3    3    6    3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196  197  198  199  200  201  202  204  205  206  207  208  209  211  212  214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1    3    1    2    2    3    1    1    1    1    2    2    2    1    2    1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215  217  218  221  222  223  224  229  230  231  232  236  238  239  241  242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2    1    1    1    1    2    2    3    1    1    2    2    2    2    1    2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243  244  245  246  253  259  262  263  264  265  267  272  277  279  281  286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  2    1    3    2    1    1    2    1    1    1    1    2    1    1    1    1 </w:t>
            </w:r>
          </w:p>
          <w:p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</w:pPr>
            <w:r>
              <w:rPr>
                <w:rFonts w:ascii="Droid Sans" w:eastAsia="Times New Roman" w:cs="Droid Sans" w:hAnsi="Droid Sans"/>
                <w:sz w:val="24"/>
                <w:szCs w:val="24"/>
                <w:lang w:val="en-IN"/>
              </w:rPr>
              <w:t xml:space="preserve"> 287  288  290  301  314  319  329  331  338  352 </w:t>
            </w:r>
          </w:p>
          <w:p>
            <w:pPr>
              <w:spacing w:line="288" w:lineRule="auto"/>
              <w:rPr>
                <w:rFonts w:ascii="Droid Sans" w:eastAsia="Courier New" w:cs="Droid Sans" w:hAnsi="Droid Sans"/>
                <w:b/>
                <w:bCs/>
                <w:sz w:val="26"/>
                <w:szCs w:val="26"/>
              </w:rPr>
            </w:pPr>
          </w:p>
        </w:tc>
      </w:tr>
      <w:tr>
        <w:trPr>
          <w:trHeight w:val="44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257" w:lineRule="auto"/>
              <w:rPr>
                <w:rFonts w:ascii="Droid Sans" w:eastAsia="Courier New" w:cs="Droid Sans" w:hAnsi="Droid Sans"/>
                <w:b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/>
                <w:sz w:val="26"/>
                <w:szCs w:val="26"/>
              </w:rPr>
              <w:t>11.</w:t>
            </w:r>
            <w:r>
              <w:rPr>
                <w:rFonts w:ascii="Droid Sans" w:cs="Droid Sans" w:hAnsi="Droid Sans"/>
              </w:rPr>
              <w:t xml:space="preserve"> </w:t>
            </w:r>
            <w:r>
              <w:rPr>
                <w:rFonts w:ascii="Droid Sans" w:eastAsia="Courier New" w:cs="Droid Sans" w:hAnsi="Droid Sans"/>
                <w:b/>
                <w:sz w:val="26"/>
                <w:szCs w:val="26"/>
              </w:rPr>
              <w:t>Write a R program to create three vectors numeric data, character data and logical data.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/>
                <w:sz w:val="26"/>
                <w:szCs w:val="26"/>
              </w:rPr>
              <w:t>Display the content of the vectors and their type.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/>
                <w:sz w:val="26"/>
                <w:szCs w:val="26"/>
              </w:rPr>
              <w:t>Source code: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a&lt;-c(1.5,2.5,3.5)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print(a)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typeof(a)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b&lt;-c("one","two","three")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typeof(b)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c&lt;-c(TRUE,FALSE,TRUE)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typeof(c)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/>
                <w:sz w:val="26"/>
                <w:szCs w:val="26"/>
              </w:rPr>
            </w:pPr>
          </w:p>
          <w:p>
            <w:pPr>
              <w:spacing w:line="257" w:lineRule="auto"/>
              <w:rPr>
                <w:rFonts w:ascii="Droid Sans" w:eastAsia="Courier New" w:cs="Droid Sans" w:hAnsi="Droid Sans"/>
                <w:b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/>
                <w:sz w:val="26"/>
                <w:szCs w:val="26"/>
              </w:rPr>
              <w:t>Output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&gt; a&lt;-c(1.5,2.5,3.5)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&gt; print(a)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[1] 1.5 2.5 3.5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&gt; typeof(a)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[1] "double"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&gt; b&lt;-c("one","two","three")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&gt; typeof(b)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[1] "character"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&gt; c&lt;-c(TRUE,FALSE,TRUE)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&gt; typeof(c)</w:t>
            </w:r>
          </w:p>
          <w:p>
            <w:pPr>
              <w:spacing w:line="257" w:lineRule="auto"/>
              <w:rPr>
                <w:rFonts w:ascii="Droid Sans" w:eastAsia="Courier New" w:cs="Droid Sans" w:hAnsi="Droid Sans"/>
                <w:bCs/>
                <w:sz w:val="26"/>
                <w:szCs w:val="26"/>
              </w:rPr>
            </w:pPr>
            <w:r>
              <w:rPr>
                <w:rFonts w:ascii="Droid Sans" w:eastAsia="Courier New" w:cs="Droid Sans" w:hAnsi="Droid Sans"/>
                <w:bCs/>
                <w:sz w:val="26"/>
                <w:szCs w:val="26"/>
              </w:rPr>
              <w:t>[1] "logical"</w:t>
            </w:r>
          </w:p>
          <w:tbl>
            <w:tblPr>
              <w:jc w:val="left"/>
              <w:tblInd w:w="0" w:type="dxa"/>
              <w:tblW w:w="80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8066"/>
            </w:tblGrid>
            <w:tr>
              <w:trPr>
                <w:trHeight w:val="200"/>
              </w:trPr>
              <w:tc>
                <w:tcPr>
                  <w:tcW w:w="80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spacing w:line="288" w:lineRule="auto"/>
                    <w:rPr>
                      <w:rFonts w:ascii="Droid Sans" w:eastAsia="Courier New" w:cs="Droid Sans" w:hAnsi="Droid Sans"/>
                      <w:bCs/>
                      <w:sz w:val="26"/>
                      <w:szCs w:val="26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Droid Sans" w:eastAsia="Courier New" w:cs="Droid Sans" w:hAnsi="Droid Sans"/>
                <w:b/>
                <w:sz w:val="26"/>
                <w:szCs w:val="26"/>
              </w:rPr>
            </w:pPr>
          </w:p>
        </w:tc>
      </w:tr>
    </w:tbl>
    <w:p>
      <w:pPr>
        <w:rPr>
          <w:rFonts w:ascii="Droid Sans" w:cs="Droid Sans" w:hAnsi="Droid Sans"/>
          <w:b/>
          <w:sz w:val="26"/>
          <w:szCs w:val="26"/>
        </w:rPr>
      </w:pP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eastAsia="Arial" w:cs="Droid Sans" w:hAnsi="Droid Sans"/>
          <w:b/>
          <w:sz w:val="26"/>
          <w:szCs w:val="26"/>
          <w:lang w:val="en-US"/>
        </w:rPr>
      </w:pPr>
      <w:r>
        <w:rPr>
          <w:rFonts w:ascii="Droid Sans" w:cs="Droid Sans" w:hAnsi="Droid Sans"/>
          <w:b/>
          <w:sz w:val="26"/>
          <w:szCs w:val="26"/>
          <w:lang w:val="en-US"/>
        </w:rPr>
        <w:t>12.</w:t>
      </w:r>
      <w:r>
        <w:rPr>
          <w:rFonts w:ascii="Droid Sans" w:cs="Droid Sans" w:hAnsi="Droid Sans"/>
          <w:b/>
          <w:bCs/>
          <w:sz w:val="26"/>
          <w:szCs w:val="26"/>
        </w:rPr>
        <w:t xml:space="preserve">  Write a R program to create a 5 x 4 matrix , 3 x 3 matrix with labels and fill the matrix by rows and 2 × 2 matrix with labels and fill the matrix by columns. 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begin"/>
      </w:r>
      <w:r>
        <w:instrText>HYPERLINK "https://www.w3resource.com/r-programming-exercises/basic/index.php#EDITOR"</w:instrTex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separate"/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t xml:space="preserve"> 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end"/>
      </w: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eastAsia="Arial" w:cs="Droid Sans" w:hAnsi="Droid Sans"/>
          <w:b/>
          <w:sz w:val="26"/>
          <w:szCs w:val="26"/>
          <w:lang w:val="en-US"/>
        </w:rPr>
      </w:pPr>
      <w:r>
        <w:rPr>
          <w:rFonts w:ascii="Droid Sans" w:eastAsia="Arial" w:cs="Droid Sans" w:hAnsi="Droid Sans"/>
          <w:b/>
          <w:sz w:val="26"/>
          <w:szCs w:val="26"/>
          <w:lang w:val="en-US"/>
        </w:rPr>
        <w:t>CODE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br/>
        <w:t>m1 = matrix(1:20, nrow=5, ncol=4)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print("5 × 4 matrix:")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print(m1)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cells = c(1,3,5,7,8,9,11,12,14)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rnames = c("Row1", "Row2", "Row3")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cnames = c("Col1", "Col2", "Col3")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m2 = matrix(cells, nrow=3, ncol=3, byrow=TRUE, dimnames=list(rnames, cnames))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print("3 × 3 matrix with labels, filled by rows: ")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print(m2)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print("3 × 3 matrix with labels, filled by columns: ")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m3 = matrix(cells, nrow=3, ncol=3, byrow=FALSE, dimnames=list(rnames, cnames))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print(m3)</w:t>
      </w:r>
    </w:p>
    <w:p>
      <w:pPr>
        <w:shd w:val="clear" w:color="auto" w:fill="FFFFFF"/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</w:p>
    <w:p>
      <w:pPr>
        <w:shd w:val="clear" w:color="auto" w:fill="FFFFFF"/>
        <w:spacing w:after="240" w:line="360" w:lineRule="atLeast"/>
        <w:rPr>
          <w:rFonts w:ascii="Droid Sans" w:eastAsia="Times New Roman" w:cs="Droid Sans" w:hAnsi="Droid Sans"/>
          <w:b/>
          <w:bCs/>
          <w:sz w:val="26"/>
          <w:szCs w:val="26"/>
          <w:lang w:val="en-IN"/>
        </w:rPr>
      </w:pPr>
      <w:r>
        <w:rPr>
          <w:rFonts w:ascii="Droid Sans" w:eastAsia="Times New Roman" w:cs="Droid Sans" w:hAnsi="Droid Sans"/>
          <w:b/>
          <w:bCs/>
          <w:sz w:val="26"/>
          <w:szCs w:val="26"/>
          <w:lang w:val="en-IN"/>
        </w:rPr>
        <w:t>Sample Output: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[1] "5 × 4 matrix:"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 [,1] [,2] [,3] [,4]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[1,]    1    6   11   16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[2,]    2    7   12   17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[3,]    3    8   13   18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[4,]    4    9   14   19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[5,]    5   10   15   20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[1] "3 × 3 matrix with labels, filled by rows: "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 Col1 Col2 Col3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Row1    1    3    5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Row2    7    8    9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Row3   11   12   14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[1] "3 × 3 matrix with labels, filled by columns: "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 Col1 Col2 Col3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Row1    1    7   11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Row2    3    8   12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Row3    5    9   14</w:t>
      </w: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eastAsia="Arial" w:cs="Droid Sans" w:hAnsi="Droid Sans"/>
          <w:b/>
          <w:sz w:val="26"/>
          <w:szCs w:val="26"/>
          <w:lang w:val="en-US"/>
        </w:rPr>
      </w:pPr>
      <w:r>
        <w:rPr>
          <w:rFonts w:ascii="Droid Sans" w:eastAsia="Arial" w:cs="Droid Sans" w:hAnsi="Droid Sans"/>
          <w:b/>
          <w:sz w:val="26"/>
          <w:szCs w:val="26"/>
          <w:lang w:val="en-US"/>
        </w:rPr>
        <w:br/>
      </w:r>
      <w:r>
        <w:rPr>
          <w:rFonts w:ascii="Droid Sans" w:eastAsia="Arial" w:cs="Droid Sans" w:hAnsi="Droid Sans"/>
          <w:lang w:val="en-US"/>
        </w:rPr>
        <w:fldChar w:fldCharType="begin"/>
      </w:r>
      <w:r>
        <w:instrText>HYPERLINK "https://www.w3resource.com/r-programming-exercises/basic/r-programming-basic-exercise-16.php"</w:instrText>
      </w:r>
      <w:r>
        <w:rPr>
          <w:rFonts w:ascii="Droid Sans" w:eastAsia="Arial" w:cs="Droid Sans" w:hAnsi="Droid Sans"/>
          <w:lang w:val="en-US"/>
        </w:rPr>
        <w:fldChar w:fldCharType="separate"/>
      </w:r>
      <w:r>
        <w:rPr>
          <w:rFonts w:ascii="Droid Sans" w:eastAsia="Arial" w:cs="Droid Sans" w:hAnsi="Droid Sans"/>
          <w:lang w:val="en-US"/>
        </w:rPr>
        <w:t xml:space="preserve"> </w:t>
      </w:r>
      <w:r>
        <w:rPr>
          <w:rFonts w:ascii="Droid Sans" w:eastAsia="Arial" w:cs="Droid Sans" w:hAnsi="Droid Sans"/>
          <w:lang w:val="en-US"/>
        </w:rPr>
        <w:fldChar w:fldCharType="end"/>
      </w:r>
    </w:p>
    <w:p>
      <w:pPr>
        <w:rPr>
          <w:rFonts w:ascii="Droid Sans" w:cs="Droid Sans" w:hAnsi="Droid Sans"/>
          <w:b/>
          <w:sz w:val="26"/>
          <w:szCs w:val="26"/>
          <w:lang w:val="en-US"/>
        </w:rPr>
      </w:pP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bCs/>
          <w:sz w:val="26"/>
          <w:szCs w:val="26"/>
        </w:rPr>
      </w:pPr>
      <w:r>
        <w:rPr>
          <w:rFonts w:ascii="Droid Sans" w:cs="Droid Sans" w:hAnsi="Droid Sans"/>
          <w:b/>
          <w:sz w:val="26"/>
          <w:szCs w:val="26"/>
          <w:lang w:val="en-US"/>
        </w:rPr>
        <w:t>13.</w:t>
      </w:r>
      <w:r>
        <w:rPr>
          <w:rFonts w:ascii="Droid Sans" w:cs="Droid Sans" w:hAnsi="Droid Sans"/>
          <w:b/>
          <w:bCs/>
          <w:sz w:val="26"/>
          <w:szCs w:val="26"/>
        </w:rPr>
        <w:t xml:space="preserve"> Write a R program to create an array, passing in a vector of values and a vector of dimensions. Also provide names for each dimension. 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begin"/>
      </w:r>
      <w:r>
        <w:instrText>HYPERLINK "https://www.w3resource.com/r-programming-exercises/basic/index.php#EDITOR"</w:instrTex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separate"/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t xml:space="preserve"> 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end"/>
      </w:r>
      <w:r>
        <w:rPr>
          <w:rFonts w:ascii="Droid Sans" w:cs="Droid Sans" w:hAnsi="Droid Sans"/>
          <w:b/>
          <w:bCs/>
          <w:sz w:val="26"/>
          <w:szCs w:val="26"/>
        </w:rPr>
        <w:br/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begin"/>
      </w:r>
      <w:r>
        <w:instrText>HYPERLINK "https://www.w3resource.com/r-programming-exercises/basic/r-programming-basic-exercise-17.php"</w:instrTex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separate"/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t xml:space="preserve"> 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end"/>
      </w: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bCs/>
          <w:sz w:val="26"/>
          <w:szCs w:val="26"/>
        </w:rPr>
      </w:pPr>
      <w:r>
        <w:rPr>
          <w:rFonts w:ascii="Droid Sans" w:cs="Droid Sans" w:hAnsi="Droid Sans"/>
          <w:b/>
          <w:bCs/>
          <w:sz w:val="26"/>
          <w:szCs w:val="26"/>
        </w:rPr>
        <w:t>CODE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a =  array(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6:30,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dim = c(4, 3, 2),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dimnames = list(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c("Col1", "Col2", "Col3", "Col4"),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c("Row1", "Row2", "Row3"),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c("Part1", "Part2")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print(a)</w:t>
      </w:r>
    </w:p>
    <w:p>
      <w:pPr>
        <w:shd w:val="clear" w:color="auto" w:fill="FFFFFF"/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Copy</w:t>
      </w:r>
    </w:p>
    <w:p>
      <w:pPr>
        <w:shd w:val="clear" w:color="auto" w:fill="FFFFFF"/>
        <w:spacing w:after="240" w:line="360" w:lineRule="atLeast"/>
        <w:rPr>
          <w:rFonts w:ascii="Droid Sans" w:eastAsia="Times New Roman" w:cs="Droid Sans" w:hAnsi="Droid Sans"/>
          <w:sz w:val="26"/>
          <w:szCs w:val="26"/>
          <w:lang w:val="en-IN"/>
        </w:rPr>
      </w:pPr>
      <w:r>
        <w:rPr>
          <w:rFonts w:ascii="Droid Sans" w:eastAsia="Times New Roman" w:cs="Droid Sans" w:hAnsi="Droid Sans"/>
          <w:sz w:val="26"/>
          <w:szCs w:val="26"/>
          <w:lang w:val="en-IN"/>
        </w:rPr>
        <w:t>Sample Output: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, , Part1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 Row1 Row2 Row3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Col1    6   10   14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Col2    7   11   15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Col3    8   12   16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Col4    9   13   17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, , Part2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 Row1 Row2 Row3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Col1   18   22   26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Col2   19   23   27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Col3   20   24   28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Col4   21   25   29</w:t>
      </w: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sz w:val="26"/>
          <w:szCs w:val="26"/>
          <w:lang w:val="en-US"/>
        </w:rPr>
      </w:pP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sz w:val="26"/>
          <w:szCs w:val="26"/>
          <w:lang w:val="en-US"/>
        </w:rPr>
      </w:pP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bCs/>
          <w:sz w:val="26"/>
          <w:szCs w:val="26"/>
        </w:rPr>
      </w:pPr>
      <w:r>
        <w:rPr>
          <w:rStyle w:val="17"/>
          <w:rFonts w:ascii="Droid Sans" w:cs="Droid Sans"/>
          <w:sz w:val="26"/>
          <w:szCs w:val="26"/>
        </w:rPr>
        <w:t>14.</w:t>
      </w:r>
      <w:r>
        <w:rPr>
          <w:rFonts w:ascii="Droid Sans" w:cs="Droid Sans" w:hAnsi="Droid Sans"/>
          <w:b/>
          <w:bCs/>
          <w:sz w:val="26"/>
          <w:szCs w:val="26"/>
        </w:rPr>
        <w:t> Write a R program to create an array with three columns, three rows, and two "tables", taking two  vectors as input to the array.  Print the array. 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begin"/>
      </w:r>
      <w:r>
        <w:instrText>HYPERLINK "https://www.w3resource.com/r-programming-exercises/basic/index.php#EDITOR"</w:instrTex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separate"/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t xml:space="preserve"> 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end"/>
      </w:r>
      <w:r>
        <w:rPr>
          <w:rFonts w:ascii="Droid Sans" w:cs="Droid Sans" w:hAnsi="Droid Sans"/>
          <w:b/>
          <w:bCs/>
          <w:sz w:val="26"/>
          <w:szCs w:val="26"/>
        </w:rPr>
        <w:br/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begin"/>
      </w:r>
      <w:r>
        <w:instrText>HYPERLINK "https://www.w3resource.com/r-programming-exercises/basic/r-programming-basic-exercise-18.php"</w:instrTex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separate"/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t xml:space="preserve"> 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end"/>
      </w: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sz w:val="26"/>
          <w:szCs w:val="26"/>
          <w:lang w:val="en-US"/>
        </w:rPr>
      </w:pPr>
      <w:r>
        <w:rPr>
          <w:rFonts w:ascii="Droid Sans" w:cs="Droid Sans" w:hAnsi="Droid Sans"/>
          <w:b/>
          <w:sz w:val="26"/>
          <w:szCs w:val="26"/>
          <w:lang w:val="en-US"/>
        </w:rPr>
        <w:t>CODE</w:t>
        <w:br/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v1 = c(1, 3, 5, 7)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v2 = c(2, 4, 6, 8, 10)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arra1 = array(c(v1, v2),dim = c(3,3,2))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print(arra1)</w:t>
      </w:r>
    </w:p>
    <w:p>
      <w:pPr>
        <w:shd w:val="clear" w:color="auto" w:fill="FFFFFF"/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Copy</w:t>
      </w:r>
    </w:p>
    <w:p>
      <w:pPr>
        <w:shd w:val="clear" w:color="auto" w:fill="FFFFFF"/>
        <w:spacing w:after="240" w:line="360" w:lineRule="atLeast"/>
        <w:rPr>
          <w:rFonts w:ascii="Droid Sans" w:eastAsia="Times New Roman" w:cs="Droid Sans" w:hAnsi="Droid Sans"/>
          <w:sz w:val="26"/>
          <w:szCs w:val="26"/>
          <w:lang w:val="en-IN"/>
        </w:rPr>
      </w:pPr>
      <w:r>
        <w:rPr>
          <w:rFonts w:ascii="Droid Sans" w:eastAsia="Times New Roman" w:cs="Droid Sans" w:hAnsi="Droid Sans"/>
          <w:sz w:val="26"/>
          <w:szCs w:val="26"/>
          <w:lang w:val="en-IN"/>
        </w:rPr>
        <w:t>Sample Output: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1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 [,1] [,2] [,3]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[1,]    1    7    6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[2,]    3    2    8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[3,]    5    4   10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2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 [,1] [,2] [,3]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[1,]    1    7    6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[2,]    3    2    8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[3,]    5    4   10</w:t>
      </w: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sz w:val="26"/>
          <w:szCs w:val="26"/>
          <w:lang w:val="en-US"/>
        </w:rPr>
      </w:pP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sz w:val="26"/>
          <w:szCs w:val="26"/>
          <w:lang w:val="en-US"/>
        </w:rPr>
      </w:pP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bCs/>
        </w:rPr>
      </w:pPr>
      <w:r>
        <w:rPr>
          <w:rStyle w:val="17"/>
          <w:rFonts w:ascii="Droid Sans" w:cs="Droid Sans"/>
          <w:sz w:val="26"/>
          <w:szCs w:val="26"/>
        </w:rPr>
        <w:t>15.</w:t>
      </w:r>
      <w:r>
        <w:rPr>
          <w:rFonts w:ascii="Droid Sans" w:cs="Droid Sans" w:hAnsi="Droid Sans"/>
          <w:b/>
          <w:bCs/>
          <w:sz w:val="26"/>
          <w:szCs w:val="26"/>
        </w:rPr>
        <w:t> Write a R program to create a list of elements using vectors, matrices and a functions. Print the content of the list. 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begin"/>
      </w:r>
      <w:r>
        <w:instrText>HYPERLINK "https://www.w3resource.com/r-programming-exercises/basic/index.php#EDITOR"</w:instrTex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separate"/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t xml:space="preserve"> 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end"/>
      </w:r>
      <w:r>
        <w:rPr>
          <w:rFonts w:ascii="Droid Sans" w:cs="Droid Sans" w:hAnsi="Droid Sans"/>
          <w:b/>
          <w:bCs/>
          <w:sz w:val="26"/>
          <w:szCs w:val="26"/>
        </w:rPr>
        <w:br/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begin"/>
      </w:r>
      <w:r>
        <w:instrText>HYPERLINK "https://www.w3resource.com/r-programming-exercises/basic/r-programming-basic-exercise-19.php"</w:instrTex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separate"/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t xml:space="preserve"> </w:t>
      </w:r>
      <w:r>
        <w:rPr>
          <w:rStyle w:val="22"/>
          <w:rFonts w:ascii="Droid Sans" w:cs="Droid Sans"/>
          <w:b/>
          <w:bCs/>
          <w:color w:val="auto"/>
          <w:sz w:val="26"/>
          <w:szCs w:val="26"/>
        </w:rPr>
        <w:fldChar w:fldCharType="end"/>
      </w: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bCs/>
        </w:rPr>
      </w:pPr>
      <w:r>
        <w:rPr>
          <w:rFonts w:ascii="Droid Sans" w:cs="Droid Sans" w:hAnsi="Droid Sans"/>
          <w:b/>
          <w:bCs/>
        </w:rPr>
        <w:t>CODE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l = list(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c(1, 2, 2, 5, 7, 12),  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month.abb,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matrix(c(3, -8, 1, -3), nrow = 2),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asin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print("Content of the list:")</w:t>
      </w:r>
    </w:p>
    <w:p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print(l)</w:t>
      </w:r>
    </w:p>
    <w:p>
      <w:pPr>
        <w:shd w:val="clear" w:color="auto" w:fill="FFFFFF"/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Copy</w:t>
      </w:r>
    </w:p>
    <w:p>
      <w:pPr>
        <w:shd w:val="clear" w:color="auto" w:fill="FFFFFF"/>
        <w:spacing w:after="240" w:line="360" w:lineRule="atLeast"/>
        <w:rPr>
          <w:rFonts w:ascii="Droid Sans" w:eastAsia="Times New Roman" w:cs="Droid Sans" w:hAnsi="Droid Sans"/>
          <w:sz w:val="26"/>
          <w:szCs w:val="26"/>
          <w:lang w:val="en-IN"/>
        </w:rPr>
      </w:pPr>
      <w:r>
        <w:rPr>
          <w:rFonts w:ascii="Droid Sans" w:eastAsia="Times New Roman" w:cs="Droid Sans" w:hAnsi="Droid Sans"/>
          <w:sz w:val="26"/>
          <w:szCs w:val="26"/>
          <w:lang w:val="en-IN"/>
        </w:rPr>
        <w:t>Sample Output: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[1] "Content of the list:"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[[1]]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[1]  1  2  2  5  7 12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[[2]]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[1] "Jan" "Feb" "Mar" "Apr" "May" "Jun" "Jul" "Aug" "Sep" "Oct" "Nov" "Dec"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[[3]]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 xml:space="preserve">     [,1] [,2]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[1,]    3    1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[2,]   -8   -3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[[4]]</w:t>
      </w:r>
    </w:p>
    <w:p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" w:eastAsia="Times New Roman" w:cs="Droid Sans" w:hAnsi="Droid Sans"/>
          <w:sz w:val="24"/>
          <w:szCs w:val="24"/>
          <w:lang w:val="en-IN"/>
        </w:rPr>
      </w:pPr>
      <w:r>
        <w:rPr>
          <w:rFonts w:ascii="Droid Sans" w:eastAsia="Times New Roman" w:cs="Droid Sans" w:hAnsi="Droid Sans"/>
          <w:sz w:val="24"/>
          <w:szCs w:val="24"/>
          <w:lang w:val="en-IN"/>
        </w:rPr>
        <w:t>function (x)  .Primitive("asin")</w:t>
      </w: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bCs/>
          <w:sz w:val="26"/>
          <w:szCs w:val="26"/>
        </w:rPr>
      </w:pPr>
    </w:p>
    <w:p>
      <w:pPr>
        <w:pStyle w:val="18"/>
        <w:shd w:val="clear" w:color="auto" w:fill="FFFFFF"/>
        <w:spacing w:before="0" w:beforeAutospacing="0" w:after="240" w:afterAutospacing="0" w:line="360" w:lineRule="atLeast"/>
        <w:rPr>
          <w:rFonts w:ascii="Droid Sans" w:cs="Droid Sans" w:hAnsi="Droid Sans"/>
          <w:b/>
          <w:sz w:val="26"/>
          <w:szCs w:val="26"/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val="en-GB"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character" w:styleId="17">
    <w:name w:val="Strong"/>
    <w:basedOn w:val="10"/>
    <w:rPr>
      <w:b/>
      <w:bCs/>
    </w:rPr>
  </w:style>
  <w:style w:type="paragraph" w:styleId="18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val="en-IN"/>
    </w:rPr>
  </w:style>
  <w:style w:type="paragraph" w:styleId="19">
    <w:name w:val="HTML Preformatted"/>
    <w:basedOn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cs="Courier New" w:hAnsi="Courier New"/>
      <w:sz w:val="20"/>
      <w:szCs w:val="20"/>
      <w:lang w:val="en-IN"/>
    </w:rPr>
  </w:style>
  <w:style w:type="character" w:styleId="20">
    <w:name w:val="HTML Code"/>
    <w:basedOn w:val="10"/>
    <w:rPr>
      <w:rFonts w:ascii="Courier New" w:eastAsia="Times New Roman" w:cs="Courier New" w:hAnsi="Courier New"/>
      <w:sz w:val="20"/>
      <w:szCs w:val="20"/>
    </w:rPr>
  </w:style>
  <w:style w:type="character" w:customStyle="1" w:styleId="21">
    <w:name w:val="token"/>
    <w:basedOn w:val="10"/>
  </w:style>
  <w:style w:type="character" w:styleId="22">
    <w:name w:val="Hyperlink"/>
    <w:basedOn w:val="10"/>
    <w:rPr>
      <w:color w:val="0000FF"/>
      <w:u w:val="single"/>
    </w:rPr>
  </w:style>
  <w:style w:type="paragraph" w:styleId="23">
    <w:name w:val="header"/>
    <w:basedOn w:val="0"/>
    <w:pPr>
      <w:tabs>
        <w:tab w:val="center" w:pos="4513"/>
        <w:tab w:val="right" w:pos="9026"/>
      </w:tabs>
      <w:spacing w:line="240" w:lineRule="auto"/>
    </w:pPr>
  </w:style>
  <w:style w:type="paragraph" w:styleId="24">
    <w:name w:val="footer"/>
    <w:basedOn w:val="0"/>
    <w:pPr>
      <w:tabs>
        <w:tab w:val="center" w:pos="4513"/>
        <w:tab w:val="right" w:pos="9026"/>
      </w:tabs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17</Pages>
  <Words>4915</Words>
  <Characters>17657</Characters>
  <Lines>835</Lines>
  <Paragraphs>747</Paragraphs>
  <CharactersWithSpaces>27051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dhanush kumar s</dc:creator>
  <cp:lastModifiedBy>vivo user</cp:lastModifiedBy>
  <cp:revision>2</cp:revision>
  <dcterms:created xsi:type="dcterms:W3CDTF">2023-03-21T08:11:00Z</dcterms:created>
  <dcterms:modified xsi:type="dcterms:W3CDTF">2023-03-22T00:06:36Z</dcterms:modified>
</cp:coreProperties>
</file>